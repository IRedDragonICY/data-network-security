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76DC2" w14:textId="5F5ECE2B" w:rsidR="00C234E0" w:rsidRPr="00C234E0" w:rsidRDefault="00C234E0" w:rsidP="00C234E0">
      <w:pPr>
        <w:ind w:left="360" w:hanging="360"/>
        <w:jc w:val="center"/>
        <w:rPr>
          <w:b/>
          <w:bCs/>
          <w:sz w:val="36"/>
          <w:szCs w:val="36"/>
        </w:rPr>
      </w:pPr>
      <w:r w:rsidRPr="00C234E0">
        <w:rPr>
          <w:b/>
          <w:bCs/>
          <w:sz w:val="36"/>
          <w:szCs w:val="36"/>
        </w:rPr>
        <w:t>Mid Term Data Network Security Exercise</w:t>
      </w:r>
    </w:p>
    <w:p w14:paraId="77BB733D" w14:textId="245004FF" w:rsidR="008F4BFF" w:rsidRPr="006617AC" w:rsidRDefault="008F4BFF" w:rsidP="006617AC">
      <w:pPr>
        <w:pStyle w:val="Soalan"/>
        <w:numPr>
          <w:ilvl w:val="0"/>
          <w:numId w:val="43"/>
        </w:numPr>
        <w:rPr>
          <w:rFonts w:eastAsiaTheme="minorHAnsi"/>
        </w:rPr>
      </w:pPr>
      <w:r w:rsidRPr="002A7BC4">
        <w:rPr>
          <w:rFonts w:eastAsiaTheme="minorHAnsi"/>
        </w:rPr>
        <w:t>Given a cipher text</w:t>
      </w:r>
      <w:r w:rsidR="006E2D9D" w:rsidRPr="006E2D9D">
        <w:rPr>
          <w:rFonts w:eastAsiaTheme="minorHAnsi"/>
        </w:rPr>
        <w:t>, “</w:t>
      </w:r>
      <w:r w:rsidRPr="006E2D9D">
        <w:rPr>
          <w:b/>
        </w:rPr>
        <w:t>TTB</w:t>
      </w:r>
      <w:r w:rsidRPr="006E2D9D">
        <w:rPr>
          <w:rFonts w:eastAsiaTheme="minorHAnsi"/>
          <w:b/>
        </w:rPr>
        <w:t xml:space="preserve"> </w:t>
      </w:r>
      <w:r w:rsidRPr="006E2D9D">
        <w:rPr>
          <w:b/>
        </w:rPr>
        <w:t>JTB</w:t>
      </w:r>
      <w:r w:rsidRPr="006E2D9D">
        <w:rPr>
          <w:rFonts w:eastAsiaTheme="minorHAnsi"/>
          <w:b/>
        </w:rPr>
        <w:t xml:space="preserve"> </w:t>
      </w:r>
      <w:r w:rsidRPr="006E2D9D">
        <w:rPr>
          <w:b/>
        </w:rPr>
        <w:t>EAO</w:t>
      </w:r>
      <w:r w:rsidRPr="006E2D9D">
        <w:rPr>
          <w:rFonts w:eastAsiaTheme="minorHAnsi"/>
          <w:b/>
        </w:rPr>
        <w:t xml:space="preserve"> </w:t>
      </w:r>
      <w:r w:rsidRPr="006E2D9D">
        <w:rPr>
          <w:b/>
        </w:rPr>
        <w:t>MHE</w:t>
      </w:r>
      <w:r w:rsidRPr="006E2D9D">
        <w:rPr>
          <w:rFonts w:eastAsiaTheme="minorHAnsi"/>
          <w:b/>
        </w:rPr>
        <w:t xml:space="preserve"> </w:t>
      </w:r>
      <w:r w:rsidRPr="006E2D9D">
        <w:rPr>
          <w:b/>
        </w:rPr>
        <w:t>ENL</w:t>
      </w:r>
      <w:r w:rsidRPr="006E2D9D">
        <w:rPr>
          <w:rFonts w:eastAsiaTheme="minorHAnsi"/>
          <w:b/>
        </w:rPr>
        <w:t xml:space="preserve"> </w:t>
      </w:r>
      <w:r w:rsidRPr="006E2D9D">
        <w:rPr>
          <w:b/>
        </w:rPr>
        <w:t>OHY</w:t>
      </w:r>
      <w:r w:rsidR="006E2D9D" w:rsidRPr="006E2D9D">
        <w:rPr>
          <w:b/>
        </w:rPr>
        <w:t>”</w:t>
      </w:r>
      <w:r w:rsidRPr="006E2D9D">
        <w:rPr>
          <w:rFonts w:eastAsiaTheme="minorHAnsi"/>
        </w:rPr>
        <w:t>.</w:t>
      </w:r>
      <w:r w:rsidRPr="002A7BC4">
        <w:rPr>
          <w:rFonts w:eastAsiaTheme="minorHAnsi"/>
        </w:rPr>
        <w:t xml:space="preserve"> Show all the mathematical calculations</w:t>
      </w:r>
      <w:r w:rsidR="006617AC">
        <w:rPr>
          <w:rFonts w:eastAsiaTheme="minorHAnsi"/>
        </w:rPr>
        <w:t xml:space="preserve"> </w:t>
      </w:r>
      <w:r w:rsidRPr="006617AC">
        <w:rPr>
          <w:rFonts w:eastAsiaTheme="minorHAnsi"/>
        </w:rPr>
        <w:t>and works involved to derive the answers.</w:t>
      </w:r>
      <w:r w:rsidR="002A7BC4" w:rsidRPr="006617AC">
        <w:rPr>
          <w:rFonts w:eastAsiaTheme="minorHAnsi"/>
        </w:rPr>
        <w:t xml:space="preserve"> </w:t>
      </w:r>
      <w:r w:rsidRPr="00F5222E">
        <w:rPr>
          <w:lang w:eastAsia="en-MY"/>
        </w:rPr>
        <w:t xml:space="preserve">Decrypt the cipher text using the Transposition cipher and a </w:t>
      </w:r>
      <w:r w:rsidRPr="005803B6">
        <w:rPr>
          <w:iCs/>
          <w:lang w:eastAsia="en-MY"/>
        </w:rPr>
        <w:t>key:</w:t>
      </w:r>
      <w:r w:rsidRPr="005803B6">
        <w:rPr>
          <w:b/>
          <w:bCs/>
          <w:iCs/>
          <w:lang w:eastAsia="en-MY"/>
        </w:rPr>
        <w:t xml:space="preserve"> 453126</w:t>
      </w:r>
      <w:r w:rsidRPr="00F5222E">
        <w:rPr>
          <w:lang w:eastAsia="en-MY"/>
        </w:rPr>
        <w:t>. Find the original message (plain text).</w:t>
      </w:r>
    </w:p>
    <w:p w14:paraId="76B147E1" w14:textId="565D106A" w:rsidR="006617AC" w:rsidRDefault="006617AC" w:rsidP="0076636F">
      <w:pPr>
        <w:pStyle w:val="Soalan"/>
        <w:numPr>
          <w:ilvl w:val="0"/>
          <w:numId w:val="0"/>
        </w:numPr>
        <w:ind w:left="360"/>
        <w:jc w:val="right"/>
        <w:rPr>
          <w:rFonts w:eastAsiaTheme="minorHAnsi"/>
          <w:b/>
          <w:bCs/>
        </w:rPr>
      </w:pPr>
      <w:r w:rsidRPr="006617AC">
        <w:rPr>
          <w:rFonts w:eastAsiaTheme="minorHAnsi"/>
          <w:b/>
          <w:bCs/>
        </w:rPr>
        <w:t>[5 Marks]</w:t>
      </w:r>
    </w:p>
    <w:p w14:paraId="4D989567" w14:textId="77777777" w:rsidR="00167326" w:rsidRDefault="00167326" w:rsidP="00167326">
      <w:pPr>
        <w:pStyle w:val="Soalan"/>
        <w:numPr>
          <w:ilvl w:val="0"/>
          <w:numId w:val="0"/>
        </w:numPr>
        <w:ind w:left="1021" w:hanging="1021"/>
        <w:rPr>
          <w:rFonts w:eastAsiaTheme="minorHAnsi"/>
          <w:b/>
          <w:bCs/>
        </w:rPr>
      </w:pPr>
    </w:p>
    <w:p w14:paraId="708391BB" w14:textId="77777777" w:rsidR="00167326" w:rsidRDefault="00167326" w:rsidP="00167326"/>
    <w:p w14:paraId="027AA979" w14:textId="77777777" w:rsidR="00167326" w:rsidRDefault="00167326" w:rsidP="0016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67326" w14:paraId="2DF40F88" w14:textId="77777777" w:rsidTr="002277D0">
        <w:tc>
          <w:tcPr>
            <w:tcW w:w="1502" w:type="dxa"/>
          </w:tcPr>
          <w:p w14:paraId="36C44838" w14:textId="77777777" w:rsidR="00167326" w:rsidRDefault="00167326" w:rsidP="002277D0">
            <w:r>
              <w:t>6</w:t>
            </w:r>
          </w:p>
        </w:tc>
        <w:tc>
          <w:tcPr>
            <w:tcW w:w="1502" w:type="dxa"/>
          </w:tcPr>
          <w:p w14:paraId="23136E34" w14:textId="77777777" w:rsidR="00167326" w:rsidRDefault="00167326" w:rsidP="002277D0">
            <w:r>
              <w:t>2</w:t>
            </w:r>
          </w:p>
        </w:tc>
        <w:tc>
          <w:tcPr>
            <w:tcW w:w="1503" w:type="dxa"/>
          </w:tcPr>
          <w:p w14:paraId="3B7793E9" w14:textId="77777777" w:rsidR="00167326" w:rsidRDefault="00167326" w:rsidP="002277D0">
            <w:r>
              <w:t>1</w:t>
            </w:r>
          </w:p>
        </w:tc>
        <w:tc>
          <w:tcPr>
            <w:tcW w:w="1503" w:type="dxa"/>
          </w:tcPr>
          <w:p w14:paraId="7572355F" w14:textId="77777777" w:rsidR="00167326" w:rsidRDefault="00167326" w:rsidP="002277D0">
            <w:r>
              <w:t>3</w:t>
            </w:r>
          </w:p>
        </w:tc>
        <w:tc>
          <w:tcPr>
            <w:tcW w:w="1503" w:type="dxa"/>
          </w:tcPr>
          <w:p w14:paraId="397674A6" w14:textId="77777777" w:rsidR="00167326" w:rsidRDefault="00167326" w:rsidP="002277D0">
            <w:r>
              <w:t>5</w:t>
            </w:r>
          </w:p>
        </w:tc>
        <w:tc>
          <w:tcPr>
            <w:tcW w:w="1503" w:type="dxa"/>
          </w:tcPr>
          <w:p w14:paraId="1065D6F4" w14:textId="77777777" w:rsidR="00167326" w:rsidRDefault="00167326" w:rsidP="002277D0">
            <w:r>
              <w:t>4</w:t>
            </w:r>
          </w:p>
        </w:tc>
      </w:tr>
      <w:tr w:rsidR="00167326" w14:paraId="4491851A" w14:textId="77777777" w:rsidTr="002277D0">
        <w:tc>
          <w:tcPr>
            <w:tcW w:w="1502" w:type="dxa"/>
          </w:tcPr>
          <w:p w14:paraId="0704936D" w14:textId="77777777" w:rsidR="00167326" w:rsidRDefault="00167326" w:rsidP="002277D0">
            <w:r>
              <w:t>O</w:t>
            </w:r>
          </w:p>
        </w:tc>
        <w:tc>
          <w:tcPr>
            <w:tcW w:w="1502" w:type="dxa"/>
          </w:tcPr>
          <w:p w14:paraId="559866DB" w14:textId="77777777" w:rsidR="00167326" w:rsidRDefault="00167326" w:rsidP="002277D0">
            <w:r>
              <w:t>E</w:t>
            </w:r>
          </w:p>
        </w:tc>
        <w:tc>
          <w:tcPr>
            <w:tcW w:w="1503" w:type="dxa"/>
          </w:tcPr>
          <w:p w14:paraId="52AECA7B" w14:textId="77777777" w:rsidR="00167326" w:rsidRDefault="00167326" w:rsidP="002277D0">
            <w:r>
              <w:t>M</w:t>
            </w:r>
          </w:p>
        </w:tc>
        <w:tc>
          <w:tcPr>
            <w:tcW w:w="1503" w:type="dxa"/>
          </w:tcPr>
          <w:p w14:paraId="169AB23E" w14:textId="77777777" w:rsidR="00167326" w:rsidRDefault="00167326" w:rsidP="002277D0">
            <w:r>
              <w:t>E</w:t>
            </w:r>
          </w:p>
        </w:tc>
        <w:tc>
          <w:tcPr>
            <w:tcW w:w="1503" w:type="dxa"/>
          </w:tcPr>
          <w:p w14:paraId="47B4BB08" w14:textId="77777777" w:rsidR="00167326" w:rsidRDefault="00167326" w:rsidP="002277D0">
            <w:r>
              <w:t>J</w:t>
            </w:r>
          </w:p>
        </w:tc>
        <w:tc>
          <w:tcPr>
            <w:tcW w:w="1503" w:type="dxa"/>
          </w:tcPr>
          <w:p w14:paraId="7B77F8D2" w14:textId="77777777" w:rsidR="00167326" w:rsidRDefault="00167326" w:rsidP="002277D0">
            <w:r>
              <w:t>T</w:t>
            </w:r>
          </w:p>
        </w:tc>
      </w:tr>
      <w:tr w:rsidR="00167326" w14:paraId="3F8A4DDD" w14:textId="77777777" w:rsidTr="002277D0">
        <w:tc>
          <w:tcPr>
            <w:tcW w:w="1502" w:type="dxa"/>
          </w:tcPr>
          <w:p w14:paraId="1DAC172E" w14:textId="77777777" w:rsidR="00167326" w:rsidRDefault="00167326" w:rsidP="002277D0">
            <w:r>
              <w:t>H</w:t>
            </w:r>
          </w:p>
        </w:tc>
        <w:tc>
          <w:tcPr>
            <w:tcW w:w="1502" w:type="dxa"/>
          </w:tcPr>
          <w:p w14:paraId="6E02064A" w14:textId="77777777" w:rsidR="00167326" w:rsidRDefault="00167326" w:rsidP="002277D0">
            <w:r>
              <w:t>N</w:t>
            </w:r>
          </w:p>
        </w:tc>
        <w:tc>
          <w:tcPr>
            <w:tcW w:w="1503" w:type="dxa"/>
          </w:tcPr>
          <w:p w14:paraId="5EB84921" w14:textId="77777777" w:rsidR="00167326" w:rsidRDefault="00167326" w:rsidP="002277D0">
            <w:r>
              <w:t>H</w:t>
            </w:r>
          </w:p>
        </w:tc>
        <w:tc>
          <w:tcPr>
            <w:tcW w:w="1503" w:type="dxa"/>
          </w:tcPr>
          <w:p w14:paraId="5EDA67C1" w14:textId="77777777" w:rsidR="00167326" w:rsidRDefault="00167326" w:rsidP="002277D0">
            <w:r>
              <w:t>A</w:t>
            </w:r>
          </w:p>
        </w:tc>
        <w:tc>
          <w:tcPr>
            <w:tcW w:w="1503" w:type="dxa"/>
          </w:tcPr>
          <w:p w14:paraId="7BCB3F1C" w14:textId="77777777" w:rsidR="00167326" w:rsidRDefault="00167326" w:rsidP="002277D0">
            <w:r>
              <w:t>T</w:t>
            </w:r>
          </w:p>
        </w:tc>
        <w:tc>
          <w:tcPr>
            <w:tcW w:w="1503" w:type="dxa"/>
          </w:tcPr>
          <w:p w14:paraId="3F4119DF" w14:textId="77777777" w:rsidR="00167326" w:rsidRDefault="00167326" w:rsidP="002277D0">
            <w:r>
              <w:t>T</w:t>
            </w:r>
          </w:p>
        </w:tc>
      </w:tr>
      <w:tr w:rsidR="00167326" w14:paraId="2F37BEAB" w14:textId="77777777" w:rsidTr="002277D0">
        <w:tc>
          <w:tcPr>
            <w:tcW w:w="1502" w:type="dxa"/>
          </w:tcPr>
          <w:p w14:paraId="37D9E68F" w14:textId="77777777" w:rsidR="00167326" w:rsidRDefault="00167326" w:rsidP="002277D0">
            <w:r>
              <w:t>Y</w:t>
            </w:r>
          </w:p>
        </w:tc>
        <w:tc>
          <w:tcPr>
            <w:tcW w:w="1502" w:type="dxa"/>
          </w:tcPr>
          <w:p w14:paraId="3D6EDC88" w14:textId="77777777" w:rsidR="00167326" w:rsidRDefault="00167326" w:rsidP="002277D0">
            <w:r>
              <w:t>L</w:t>
            </w:r>
          </w:p>
        </w:tc>
        <w:tc>
          <w:tcPr>
            <w:tcW w:w="1503" w:type="dxa"/>
          </w:tcPr>
          <w:p w14:paraId="610F2C6A" w14:textId="77777777" w:rsidR="00167326" w:rsidRDefault="00167326" w:rsidP="002277D0">
            <w:r>
              <w:t>E</w:t>
            </w:r>
          </w:p>
        </w:tc>
        <w:tc>
          <w:tcPr>
            <w:tcW w:w="1503" w:type="dxa"/>
          </w:tcPr>
          <w:p w14:paraId="1E27C4A3" w14:textId="77777777" w:rsidR="00167326" w:rsidRDefault="00167326" w:rsidP="002277D0">
            <w:r>
              <w:t>O</w:t>
            </w:r>
          </w:p>
        </w:tc>
        <w:tc>
          <w:tcPr>
            <w:tcW w:w="1503" w:type="dxa"/>
          </w:tcPr>
          <w:p w14:paraId="76AF6ACB" w14:textId="77777777" w:rsidR="00167326" w:rsidRDefault="00167326" w:rsidP="002277D0">
            <w:r>
              <w:t>B</w:t>
            </w:r>
          </w:p>
        </w:tc>
        <w:tc>
          <w:tcPr>
            <w:tcW w:w="1503" w:type="dxa"/>
          </w:tcPr>
          <w:p w14:paraId="42A0D5D2" w14:textId="77777777" w:rsidR="00167326" w:rsidRDefault="00167326" w:rsidP="002277D0">
            <w:r>
              <w:t>B</w:t>
            </w:r>
          </w:p>
        </w:tc>
      </w:tr>
    </w:tbl>
    <w:p w14:paraId="089A76BF" w14:textId="77777777" w:rsidR="00167326" w:rsidRDefault="00167326" w:rsidP="00167326"/>
    <w:p w14:paraId="28CA41F3" w14:textId="77777777" w:rsidR="00167326" w:rsidRDefault="00167326" w:rsidP="0016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67326" w14:paraId="4BB41C3E" w14:textId="77777777" w:rsidTr="002277D0">
        <w:tc>
          <w:tcPr>
            <w:tcW w:w="1502" w:type="dxa"/>
          </w:tcPr>
          <w:p w14:paraId="7250C278" w14:textId="77777777" w:rsidR="00167326" w:rsidRDefault="00167326" w:rsidP="002277D0">
            <w:r>
              <w:t>1</w:t>
            </w:r>
          </w:p>
        </w:tc>
        <w:tc>
          <w:tcPr>
            <w:tcW w:w="1502" w:type="dxa"/>
          </w:tcPr>
          <w:p w14:paraId="1F416278" w14:textId="77777777" w:rsidR="00167326" w:rsidRDefault="00167326" w:rsidP="002277D0">
            <w:r>
              <w:t>2</w:t>
            </w:r>
          </w:p>
        </w:tc>
        <w:tc>
          <w:tcPr>
            <w:tcW w:w="1503" w:type="dxa"/>
          </w:tcPr>
          <w:p w14:paraId="2A6B4639" w14:textId="77777777" w:rsidR="00167326" w:rsidRDefault="00167326" w:rsidP="002277D0">
            <w:r>
              <w:t>3</w:t>
            </w:r>
          </w:p>
        </w:tc>
        <w:tc>
          <w:tcPr>
            <w:tcW w:w="1503" w:type="dxa"/>
          </w:tcPr>
          <w:p w14:paraId="7071CE1F" w14:textId="77777777" w:rsidR="00167326" w:rsidRDefault="00167326" w:rsidP="002277D0">
            <w:r>
              <w:t>4</w:t>
            </w:r>
          </w:p>
        </w:tc>
        <w:tc>
          <w:tcPr>
            <w:tcW w:w="1503" w:type="dxa"/>
          </w:tcPr>
          <w:p w14:paraId="58FD7E29" w14:textId="77777777" w:rsidR="00167326" w:rsidRDefault="00167326" w:rsidP="002277D0">
            <w:r>
              <w:t>5</w:t>
            </w:r>
          </w:p>
        </w:tc>
        <w:tc>
          <w:tcPr>
            <w:tcW w:w="1503" w:type="dxa"/>
          </w:tcPr>
          <w:p w14:paraId="0FDDD153" w14:textId="77777777" w:rsidR="00167326" w:rsidRDefault="00167326" w:rsidP="002277D0">
            <w:r>
              <w:t>6</w:t>
            </w:r>
          </w:p>
        </w:tc>
      </w:tr>
      <w:tr w:rsidR="00167326" w14:paraId="2CD4ECB2" w14:textId="77777777" w:rsidTr="002277D0">
        <w:tc>
          <w:tcPr>
            <w:tcW w:w="1502" w:type="dxa"/>
          </w:tcPr>
          <w:p w14:paraId="57AC4E1D" w14:textId="77777777" w:rsidR="00167326" w:rsidRDefault="00167326" w:rsidP="002277D0">
            <w:r>
              <w:t>M</w:t>
            </w:r>
          </w:p>
        </w:tc>
        <w:tc>
          <w:tcPr>
            <w:tcW w:w="1502" w:type="dxa"/>
          </w:tcPr>
          <w:p w14:paraId="083D9557" w14:textId="77777777" w:rsidR="00167326" w:rsidRDefault="00167326" w:rsidP="002277D0">
            <w:r>
              <w:t>E</w:t>
            </w:r>
          </w:p>
        </w:tc>
        <w:tc>
          <w:tcPr>
            <w:tcW w:w="1503" w:type="dxa"/>
          </w:tcPr>
          <w:p w14:paraId="3D96E62D" w14:textId="77777777" w:rsidR="00167326" w:rsidRDefault="00167326" w:rsidP="002277D0">
            <w:r>
              <w:t>E</w:t>
            </w:r>
          </w:p>
        </w:tc>
        <w:tc>
          <w:tcPr>
            <w:tcW w:w="1503" w:type="dxa"/>
          </w:tcPr>
          <w:p w14:paraId="61090F55" w14:textId="77777777" w:rsidR="00167326" w:rsidRDefault="00167326" w:rsidP="002277D0">
            <w:r>
              <w:t>T</w:t>
            </w:r>
          </w:p>
        </w:tc>
        <w:tc>
          <w:tcPr>
            <w:tcW w:w="1503" w:type="dxa"/>
          </w:tcPr>
          <w:p w14:paraId="339E188E" w14:textId="77777777" w:rsidR="00167326" w:rsidRDefault="00167326" w:rsidP="002277D0">
            <w:r>
              <w:t>J</w:t>
            </w:r>
          </w:p>
        </w:tc>
        <w:tc>
          <w:tcPr>
            <w:tcW w:w="1503" w:type="dxa"/>
          </w:tcPr>
          <w:p w14:paraId="5320CFE9" w14:textId="77777777" w:rsidR="00167326" w:rsidRDefault="00167326" w:rsidP="002277D0">
            <w:r>
              <w:t>O</w:t>
            </w:r>
          </w:p>
        </w:tc>
      </w:tr>
      <w:tr w:rsidR="00167326" w14:paraId="279A30E4" w14:textId="77777777" w:rsidTr="002277D0">
        <w:tc>
          <w:tcPr>
            <w:tcW w:w="1502" w:type="dxa"/>
          </w:tcPr>
          <w:p w14:paraId="7F893457" w14:textId="77777777" w:rsidR="00167326" w:rsidRDefault="00167326" w:rsidP="002277D0">
            <w:r>
              <w:t>H</w:t>
            </w:r>
          </w:p>
        </w:tc>
        <w:tc>
          <w:tcPr>
            <w:tcW w:w="1502" w:type="dxa"/>
          </w:tcPr>
          <w:p w14:paraId="4DA9D8FA" w14:textId="77777777" w:rsidR="00167326" w:rsidRDefault="00167326" w:rsidP="002277D0">
            <w:r>
              <w:t>N</w:t>
            </w:r>
          </w:p>
        </w:tc>
        <w:tc>
          <w:tcPr>
            <w:tcW w:w="1503" w:type="dxa"/>
          </w:tcPr>
          <w:p w14:paraId="07F5D3E7" w14:textId="77777777" w:rsidR="00167326" w:rsidRDefault="00167326" w:rsidP="002277D0">
            <w:r>
              <w:t>A</w:t>
            </w:r>
          </w:p>
        </w:tc>
        <w:tc>
          <w:tcPr>
            <w:tcW w:w="1503" w:type="dxa"/>
          </w:tcPr>
          <w:p w14:paraId="7CCEF9AA" w14:textId="77777777" w:rsidR="00167326" w:rsidRDefault="00167326" w:rsidP="002277D0">
            <w:r>
              <w:t>T</w:t>
            </w:r>
          </w:p>
        </w:tc>
        <w:tc>
          <w:tcPr>
            <w:tcW w:w="1503" w:type="dxa"/>
          </w:tcPr>
          <w:p w14:paraId="2B4CEA2B" w14:textId="77777777" w:rsidR="00167326" w:rsidRDefault="00167326" w:rsidP="002277D0">
            <w:r>
              <w:t>T</w:t>
            </w:r>
          </w:p>
        </w:tc>
        <w:tc>
          <w:tcPr>
            <w:tcW w:w="1503" w:type="dxa"/>
          </w:tcPr>
          <w:p w14:paraId="40C02D64" w14:textId="77777777" w:rsidR="00167326" w:rsidRDefault="00167326" w:rsidP="002277D0">
            <w:r>
              <w:t>H</w:t>
            </w:r>
          </w:p>
        </w:tc>
      </w:tr>
      <w:tr w:rsidR="00167326" w14:paraId="650CDA2A" w14:textId="77777777" w:rsidTr="002277D0">
        <w:tc>
          <w:tcPr>
            <w:tcW w:w="1502" w:type="dxa"/>
          </w:tcPr>
          <w:p w14:paraId="61527351" w14:textId="77777777" w:rsidR="00167326" w:rsidRDefault="00167326" w:rsidP="002277D0">
            <w:r>
              <w:t>E</w:t>
            </w:r>
          </w:p>
        </w:tc>
        <w:tc>
          <w:tcPr>
            <w:tcW w:w="1502" w:type="dxa"/>
          </w:tcPr>
          <w:p w14:paraId="331ED81F" w14:textId="77777777" w:rsidR="00167326" w:rsidRDefault="00167326" w:rsidP="002277D0">
            <w:r>
              <w:t>L</w:t>
            </w:r>
          </w:p>
        </w:tc>
        <w:tc>
          <w:tcPr>
            <w:tcW w:w="1503" w:type="dxa"/>
          </w:tcPr>
          <w:p w14:paraId="4155F41B" w14:textId="77777777" w:rsidR="00167326" w:rsidRDefault="00167326" w:rsidP="002277D0">
            <w:r>
              <w:t>O</w:t>
            </w:r>
          </w:p>
        </w:tc>
        <w:tc>
          <w:tcPr>
            <w:tcW w:w="1503" w:type="dxa"/>
          </w:tcPr>
          <w:p w14:paraId="1982774B" w14:textId="77777777" w:rsidR="00167326" w:rsidRDefault="00167326" w:rsidP="002277D0">
            <w:r>
              <w:t>B</w:t>
            </w:r>
          </w:p>
        </w:tc>
        <w:tc>
          <w:tcPr>
            <w:tcW w:w="1503" w:type="dxa"/>
          </w:tcPr>
          <w:p w14:paraId="3D2736A9" w14:textId="77777777" w:rsidR="00167326" w:rsidRDefault="00167326" w:rsidP="002277D0">
            <w:r>
              <w:t>B</w:t>
            </w:r>
          </w:p>
        </w:tc>
        <w:tc>
          <w:tcPr>
            <w:tcW w:w="1503" w:type="dxa"/>
          </w:tcPr>
          <w:p w14:paraId="2468D700" w14:textId="77777777" w:rsidR="00167326" w:rsidRDefault="00167326" w:rsidP="002277D0">
            <w:r>
              <w:t>Y</w:t>
            </w:r>
          </w:p>
        </w:tc>
      </w:tr>
    </w:tbl>
    <w:p w14:paraId="391A5BD1" w14:textId="77777777" w:rsidR="00167326" w:rsidRDefault="00167326" w:rsidP="00167326"/>
    <w:p w14:paraId="4341439B" w14:textId="77777777" w:rsidR="00167326" w:rsidRDefault="00167326" w:rsidP="00167326">
      <w:r>
        <w:t>MEETJOHNATTHELOBBY</w:t>
      </w:r>
    </w:p>
    <w:p w14:paraId="4D1F33DD" w14:textId="4E372755" w:rsidR="00167326" w:rsidRDefault="00297067" w:rsidP="00167326">
      <w:proofErr w:type="spellStart"/>
      <w:r>
        <w:t>Decrpt</w:t>
      </w:r>
      <w:proofErr w:type="spellEnd"/>
      <w:r>
        <w:t xml:space="preserve">: </w:t>
      </w:r>
      <w:r w:rsidR="00167326">
        <w:t>MEET JOHN AT THE LOBBY</w:t>
      </w:r>
    </w:p>
    <w:p w14:paraId="4115795B" w14:textId="77777777" w:rsidR="00167326" w:rsidRDefault="00167326" w:rsidP="00167326"/>
    <w:p w14:paraId="6FDD6A41" w14:textId="77777777" w:rsidR="00167326" w:rsidRDefault="00167326" w:rsidP="00167326"/>
    <w:p w14:paraId="675CDC7D" w14:textId="77777777" w:rsidR="00167326" w:rsidRDefault="00167326" w:rsidP="00167326">
      <w:pPr>
        <w:pStyle w:val="Soalan"/>
        <w:numPr>
          <w:ilvl w:val="0"/>
          <w:numId w:val="0"/>
        </w:numPr>
        <w:ind w:left="1021" w:hanging="1021"/>
        <w:rPr>
          <w:rFonts w:eastAsiaTheme="minorHAnsi"/>
          <w:b/>
          <w:bCs/>
        </w:rPr>
      </w:pPr>
    </w:p>
    <w:p w14:paraId="2EF7859D" w14:textId="77777777" w:rsidR="0076636F" w:rsidRPr="0076636F" w:rsidRDefault="0076636F" w:rsidP="0076636F">
      <w:pPr>
        <w:pStyle w:val="Soalan"/>
        <w:numPr>
          <w:ilvl w:val="0"/>
          <w:numId w:val="0"/>
        </w:numPr>
        <w:ind w:left="360"/>
        <w:jc w:val="right"/>
        <w:rPr>
          <w:rFonts w:eastAsiaTheme="minorHAnsi"/>
          <w:b/>
          <w:bCs/>
        </w:rPr>
      </w:pPr>
    </w:p>
    <w:p w14:paraId="1628686F" w14:textId="64799FAE" w:rsidR="006617AC" w:rsidRPr="005803B6" w:rsidRDefault="005803B6" w:rsidP="006617AC">
      <w:pPr>
        <w:pStyle w:val="Soalan"/>
        <w:numPr>
          <w:ilvl w:val="0"/>
          <w:numId w:val="43"/>
        </w:numPr>
        <w:rPr>
          <w:rFonts w:eastAsiaTheme="minorHAnsi"/>
        </w:rPr>
      </w:pPr>
      <w:r>
        <w:t>G</w:t>
      </w:r>
      <w:r w:rsidRPr="000D1703">
        <w:t>iven a Plain text</w:t>
      </w:r>
      <w:r w:rsidR="006E2D9D">
        <w:t>, “</w:t>
      </w:r>
      <w:r w:rsidRPr="005803B6">
        <w:rPr>
          <w:b/>
          <w:iCs/>
        </w:rPr>
        <w:t>CYBER</w:t>
      </w:r>
      <w:r w:rsidRPr="005803B6">
        <w:rPr>
          <w:b/>
          <w:bCs/>
          <w:iCs/>
        </w:rPr>
        <w:t xml:space="preserve"> FORENSIC IS FUN</w:t>
      </w:r>
      <w:r w:rsidR="006E2D9D">
        <w:rPr>
          <w:b/>
          <w:bCs/>
          <w:iCs/>
        </w:rPr>
        <w:t>”</w:t>
      </w:r>
      <w:r w:rsidRPr="000D1703">
        <w:t xml:space="preserve">. Answer all </w:t>
      </w:r>
      <w:r>
        <w:t>the following question</w:t>
      </w:r>
      <w:r w:rsidRPr="000D1703">
        <w:t>. Show all the mathematical calculations and works involved to derive the answers.</w:t>
      </w:r>
      <w:r>
        <w:t xml:space="preserve"> </w:t>
      </w:r>
      <w:r w:rsidRPr="00F5222E">
        <w:rPr>
          <w:lang w:eastAsia="en-MY"/>
        </w:rPr>
        <w:t xml:space="preserve">Encrypt the plain text using Vigenere cipher and a </w:t>
      </w:r>
      <w:r w:rsidRPr="005803B6">
        <w:rPr>
          <w:iCs/>
          <w:lang w:eastAsia="en-MY"/>
        </w:rPr>
        <w:t xml:space="preserve">key: </w:t>
      </w:r>
      <w:r w:rsidRPr="005803B6">
        <w:rPr>
          <w:b/>
          <w:iCs/>
          <w:lang w:eastAsia="en-MY"/>
        </w:rPr>
        <w:t>REPUBLIC</w:t>
      </w:r>
      <w:r w:rsidRPr="00F5222E">
        <w:rPr>
          <w:b/>
          <w:bCs/>
          <w:lang w:eastAsia="en-MY"/>
        </w:rPr>
        <w:t>.</w:t>
      </w:r>
      <w:r w:rsidRPr="00F5222E">
        <w:rPr>
          <w:lang w:eastAsia="en-MY"/>
        </w:rPr>
        <w:t xml:space="preserve"> Find the Encryption message (Cipher Text</w:t>
      </w:r>
      <w:r>
        <w:rPr>
          <w:lang w:eastAsia="en-MY"/>
        </w:rPr>
        <w:t>)</w:t>
      </w:r>
    </w:p>
    <w:p w14:paraId="25E6E755" w14:textId="53D1157C" w:rsidR="005803B6" w:rsidRDefault="005803B6" w:rsidP="005803B6">
      <w:pPr>
        <w:pStyle w:val="Soalan"/>
        <w:numPr>
          <w:ilvl w:val="0"/>
          <w:numId w:val="0"/>
        </w:numPr>
        <w:ind w:left="360"/>
        <w:jc w:val="right"/>
        <w:rPr>
          <w:b/>
          <w:bCs/>
          <w:lang w:eastAsia="en-MY"/>
        </w:rPr>
      </w:pPr>
      <w:r w:rsidRPr="005803B6">
        <w:rPr>
          <w:b/>
          <w:bCs/>
          <w:lang w:eastAsia="en-MY"/>
        </w:rPr>
        <w:t>[8 Marks]</w:t>
      </w:r>
    </w:p>
    <w:p w14:paraId="42C25FD7" w14:textId="35E3868F" w:rsidR="00167326" w:rsidRDefault="00167326" w:rsidP="00167326">
      <w:pPr>
        <w:pStyle w:val="Soalan"/>
        <w:numPr>
          <w:ilvl w:val="0"/>
          <w:numId w:val="0"/>
        </w:numPr>
        <w:ind w:left="1021" w:hanging="1021"/>
        <w:rPr>
          <w:b/>
          <w:bCs/>
          <w:lang w:eastAsia="en-MY"/>
        </w:rPr>
      </w:pPr>
      <w:r>
        <w:rPr>
          <w:b/>
          <w:bCs/>
          <w:lang w:eastAsia="en-MY"/>
        </w:rPr>
        <w:t>Answer:</w:t>
      </w:r>
    </w:p>
    <w:p w14:paraId="5039BDE0" w14:textId="77777777" w:rsidR="00167326" w:rsidRDefault="00167326" w:rsidP="00167326">
      <w:pPr>
        <w:pStyle w:val="Soalan"/>
        <w:numPr>
          <w:ilvl w:val="0"/>
          <w:numId w:val="0"/>
        </w:numPr>
        <w:ind w:left="1021" w:hanging="1021"/>
        <w:rPr>
          <w:b/>
          <w:bCs/>
          <w:lang w:eastAsia="en-MY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5"/>
        <w:gridCol w:w="387"/>
        <w:gridCol w:w="374"/>
        <w:gridCol w:w="386"/>
        <w:gridCol w:w="374"/>
        <w:gridCol w:w="360"/>
        <w:gridCol w:w="386"/>
        <w:gridCol w:w="374"/>
        <w:gridCol w:w="374"/>
        <w:gridCol w:w="386"/>
        <w:gridCol w:w="347"/>
        <w:gridCol w:w="386"/>
        <w:gridCol w:w="374"/>
        <w:gridCol w:w="360"/>
        <w:gridCol w:w="347"/>
        <w:gridCol w:w="374"/>
        <w:gridCol w:w="386"/>
        <w:gridCol w:w="386"/>
        <w:gridCol w:w="386"/>
        <w:gridCol w:w="386"/>
        <w:gridCol w:w="374"/>
        <w:gridCol w:w="386"/>
        <w:gridCol w:w="374"/>
        <w:gridCol w:w="374"/>
      </w:tblGrid>
      <w:tr w:rsidR="00167326" w14:paraId="73955BA4" w14:textId="77777777" w:rsidTr="00297067">
        <w:tc>
          <w:tcPr>
            <w:tcW w:w="209" w:type="pct"/>
          </w:tcPr>
          <w:p w14:paraId="7206C7CF" w14:textId="6146CD21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  <w:tc>
          <w:tcPr>
            <w:tcW w:w="216" w:type="pct"/>
          </w:tcPr>
          <w:p w14:paraId="092C47DD" w14:textId="74384700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Y</w:t>
            </w:r>
          </w:p>
        </w:tc>
        <w:tc>
          <w:tcPr>
            <w:tcW w:w="209" w:type="pct"/>
          </w:tcPr>
          <w:p w14:paraId="02CD9FE9" w14:textId="2E08BDF1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  <w:tc>
          <w:tcPr>
            <w:tcW w:w="216" w:type="pct"/>
          </w:tcPr>
          <w:p w14:paraId="257C7115" w14:textId="206B929B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</w:t>
            </w:r>
          </w:p>
        </w:tc>
        <w:tc>
          <w:tcPr>
            <w:tcW w:w="209" w:type="pct"/>
          </w:tcPr>
          <w:p w14:paraId="320AF864" w14:textId="59E405CB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201" w:type="pct"/>
          </w:tcPr>
          <w:p w14:paraId="69E7E2ED" w14:textId="1BBF3383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216" w:type="pct"/>
          </w:tcPr>
          <w:p w14:paraId="7FF98CB0" w14:textId="1127D83F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</w:p>
        </w:tc>
        <w:tc>
          <w:tcPr>
            <w:tcW w:w="209" w:type="pct"/>
          </w:tcPr>
          <w:p w14:paraId="2397400A" w14:textId="409FB072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209" w:type="pct"/>
          </w:tcPr>
          <w:p w14:paraId="7C807C19" w14:textId="4940CACC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</w:t>
            </w:r>
          </w:p>
        </w:tc>
        <w:tc>
          <w:tcPr>
            <w:tcW w:w="216" w:type="pct"/>
          </w:tcPr>
          <w:p w14:paraId="6825BB53" w14:textId="55B0D597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N</w:t>
            </w:r>
          </w:p>
        </w:tc>
        <w:tc>
          <w:tcPr>
            <w:tcW w:w="195" w:type="pct"/>
          </w:tcPr>
          <w:p w14:paraId="0A903CE4" w14:textId="7BFEE7C1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</w:p>
        </w:tc>
        <w:tc>
          <w:tcPr>
            <w:tcW w:w="216" w:type="pct"/>
          </w:tcPr>
          <w:p w14:paraId="5A7CB338" w14:textId="7D0DD883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</w:p>
        </w:tc>
        <w:tc>
          <w:tcPr>
            <w:tcW w:w="209" w:type="pct"/>
          </w:tcPr>
          <w:p w14:paraId="7CF4549D" w14:textId="17380E1B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  <w:tc>
          <w:tcPr>
            <w:tcW w:w="201" w:type="pct"/>
          </w:tcPr>
          <w:p w14:paraId="445F131B" w14:textId="5C81E6AB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</w:p>
        </w:tc>
        <w:tc>
          <w:tcPr>
            <w:tcW w:w="195" w:type="pct"/>
          </w:tcPr>
          <w:p w14:paraId="0E6CC742" w14:textId="7E7B052F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</w:p>
        </w:tc>
        <w:tc>
          <w:tcPr>
            <w:tcW w:w="209" w:type="pct"/>
          </w:tcPr>
          <w:p w14:paraId="7E24D749" w14:textId="5082DED3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F</w:t>
            </w:r>
          </w:p>
        </w:tc>
        <w:tc>
          <w:tcPr>
            <w:tcW w:w="216" w:type="pct"/>
          </w:tcPr>
          <w:p w14:paraId="66640114" w14:textId="47AB1D24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U</w:t>
            </w:r>
          </w:p>
        </w:tc>
        <w:tc>
          <w:tcPr>
            <w:tcW w:w="216" w:type="pct"/>
          </w:tcPr>
          <w:p w14:paraId="258A5C52" w14:textId="0A89DBC7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N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48047986" w14:textId="65C111C5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</w:p>
        </w:tc>
        <w:tc>
          <w:tcPr>
            <w:tcW w:w="216" w:type="pct"/>
            <w:shd w:val="clear" w:color="auto" w:fill="D9D9D9" w:themeFill="background1" w:themeFillShade="D9"/>
          </w:tcPr>
          <w:p w14:paraId="6EB6EB4F" w14:textId="3AD3A069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Y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7A6E2989" w14:textId="030D6DAE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Z</w:t>
            </w:r>
          </w:p>
        </w:tc>
        <w:tc>
          <w:tcPr>
            <w:tcW w:w="201" w:type="pct"/>
            <w:shd w:val="clear" w:color="auto" w:fill="D9D9D9" w:themeFill="background1" w:themeFillShade="D9"/>
          </w:tcPr>
          <w:p w14:paraId="6F3C6613" w14:textId="35356CE0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14:paraId="7B24EA19" w14:textId="5D9E9DD9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5235C362" w14:textId="5E1F814D" w:rsidR="00167326" w:rsidRDefault="007D11A3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</w:tr>
      <w:tr w:rsidR="00167326" w14:paraId="78DF0C06" w14:textId="2B6AEC5C" w:rsidTr="00297067">
        <w:tc>
          <w:tcPr>
            <w:tcW w:w="209" w:type="pct"/>
          </w:tcPr>
          <w:p w14:paraId="5883FE01" w14:textId="5366E8BC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216" w:type="pct"/>
          </w:tcPr>
          <w:p w14:paraId="5AB44BF8" w14:textId="2DFB685D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</w:t>
            </w:r>
          </w:p>
        </w:tc>
        <w:tc>
          <w:tcPr>
            <w:tcW w:w="209" w:type="pct"/>
          </w:tcPr>
          <w:p w14:paraId="51D3609B" w14:textId="20DF7920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P</w:t>
            </w:r>
          </w:p>
        </w:tc>
        <w:tc>
          <w:tcPr>
            <w:tcW w:w="216" w:type="pct"/>
          </w:tcPr>
          <w:p w14:paraId="352DE949" w14:textId="38368316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U</w:t>
            </w:r>
          </w:p>
        </w:tc>
        <w:tc>
          <w:tcPr>
            <w:tcW w:w="209" w:type="pct"/>
          </w:tcPr>
          <w:p w14:paraId="3D5B5A3B" w14:textId="1E4FC141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  <w:tc>
          <w:tcPr>
            <w:tcW w:w="201" w:type="pct"/>
          </w:tcPr>
          <w:p w14:paraId="74A15290" w14:textId="74B5A16B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</w:t>
            </w:r>
          </w:p>
        </w:tc>
        <w:tc>
          <w:tcPr>
            <w:tcW w:w="216" w:type="pct"/>
          </w:tcPr>
          <w:p w14:paraId="6BE942F0" w14:textId="76FE78A9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</w:p>
        </w:tc>
        <w:tc>
          <w:tcPr>
            <w:tcW w:w="209" w:type="pct"/>
          </w:tcPr>
          <w:p w14:paraId="6EB9EF4A" w14:textId="1B67CFBA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  <w:tc>
          <w:tcPr>
            <w:tcW w:w="209" w:type="pct"/>
          </w:tcPr>
          <w:p w14:paraId="6E1DDEB2" w14:textId="6679A3B4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216" w:type="pct"/>
          </w:tcPr>
          <w:p w14:paraId="0AF53366" w14:textId="638A21D5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</w:t>
            </w:r>
          </w:p>
        </w:tc>
        <w:tc>
          <w:tcPr>
            <w:tcW w:w="195" w:type="pct"/>
          </w:tcPr>
          <w:p w14:paraId="7BC196B5" w14:textId="4540C25E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P</w:t>
            </w:r>
          </w:p>
        </w:tc>
        <w:tc>
          <w:tcPr>
            <w:tcW w:w="216" w:type="pct"/>
          </w:tcPr>
          <w:p w14:paraId="4CBFA8F8" w14:textId="606D6FC1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U</w:t>
            </w:r>
          </w:p>
        </w:tc>
        <w:tc>
          <w:tcPr>
            <w:tcW w:w="209" w:type="pct"/>
          </w:tcPr>
          <w:p w14:paraId="6FC21ED0" w14:textId="6165369F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  <w:tc>
          <w:tcPr>
            <w:tcW w:w="201" w:type="pct"/>
          </w:tcPr>
          <w:p w14:paraId="052500E9" w14:textId="02ED671A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</w:t>
            </w:r>
          </w:p>
        </w:tc>
        <w:tc>
          <w:tcPr>
            <w:tcW w:w="195" w:type="pct"/>
          </w:tcPr>
          <w:p w14:paraId="77A09B1F" w14:textId="68991527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</w:p>
        </w:tc>
        <w:tc>
          <w:tcPr>
            <w:tcW w:w="209" w:type="pct"/>
          </w:tcPr>
          <w:p w14:paraId="676BE21B" w14:textId="53CD68AA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  <w:tc>
          <w:tcPr>
            <w:tcW w:w="216" w:type="pct"/>
          </w:tcPr>
          <w:p w14:paraId="30CE0ABD" w14:textId="015D513A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</w:p>
        </w:tc>
        <w:tc>
          <w:tcPr>
            <w:tcW w:w="216" w:type="pct"/>
          </w:tcPr>
          <w:p w14:paraId="6B7EC1D5" w14:textId="7401BE36" w:rsidR="00167326" w:rsidRDefault="00167326" w:rsidP="0016732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E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FFA40C4" w14:textId="01EB1AE7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P</w:t>
            </w:r>
          </w:p>
        </w:tc>
        <w:tc>
          <w:tcPr>
            <w:tcW w:w="216" w:type="pct"/>
            <w:shd w:val="clear" w:color="auto" w:fill="D9D9D9" w:themeFill="background1" w:themeFillShade="D9"/>
          </w:tcPr>
          <w:p w14:paraId="7E9373A5" w14:textId="3373C38B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U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79C875FA" w14:textId="7B218B1B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  <w:tc>
          <w:tcPr>
            <w:tcW w:w="201" w:type="pct"/>
            <w:shd w:val="clear" w:color="auto" w:fill="D9D9D9" w:themeFill="background1" w:themeFillShade="D9"/>
          </w:tcPr>
          <w:p w14:paraId="1A62ED89" w14:textId="50E272F5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</w:t>
            </w:r>
          </w:p>
        </w:tc>
        <w:tc>
          <w:tcPr>
            <w:tcW w:w="196" w:type="pct"/>
            <w:shd w:val="clear" w:color="auto" w:fill="D9D9D9" w:themeFill="background1" w:themeFillShade="D9"/>
          </w:tcPr>
          <w:p w14:paraId="603F6208" w14:textId="1A610D6E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7AA0AEC2" w14:textId="184CE212" w:rsidR="00167326" w:rsidRDefault="00167326" w:rsidP="00167326">
            <w:pPr>
              <w:spacing w:after="200" w:line="276" w:lineRule="auto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</w:tr>
    </w:tbl>
    <w:p w14:paraId="44366F4D" w14:textId="67972921" w:rsidR="00167326" w:rsidRDefault="00167326" w:rsidP="00167326">
      <w:pPr>
        <w:jc w:val="left"/>
        <w:rPr>
          <w:rFonts w:eastAsiaTheme="minorHAnsi"/>
        </w:rPr>
      </w:pPr>
    </w:p>
    <w:p w14:paraId="3D6D3B17" w14:textId="77777777" w:rsidR="00167326" w:rsidRDefault="00167326" w:rsidP="00167326">
      <w:pPr>
        <w:jc w:val="left"/>
        <w:rPr>
          <w:rFonts w:eastAsiaTheme="minorHAnsi"/>
        </w:rPr>
      </w:pPr>
    </w:p>
    <w:p w14:paraId="3B1F2040" w14:textId="77777777" w:rsidR="00297067" w:rsidRDefault="00297067" w:rsidP="00167326">
      <w:pPr>
        <w:jc w:val="left"/>
        <w:rPr>
          <w:rFonts w:eastAsiaTheme="minorHAnsi"/>
        </w:rPr>
      </w:pPr>
    </w:p>
    <w:p w14:paraId="6C006FA6" w14:textId="2357E858" w:rsidR="00297067" w:rsidRPr="00297067" w:rsidRDefault="00297067" w:rsidP="00297067">
      <w:pPr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5A7D9B35" wp14:editId="46057C79">
            <wp:extent cx="2905680" cy="831850"/>
            <wp:effectExtent l="0" t="0" r="9525" b="6350"/>
            <wp:docPr id="1322585584" name="Picture 1" descr="3: Encoding of the letters in The Caesar Cipher [6]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: Encoding of the letters in The Caesar Cipher [6]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57" cy="8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14"/>
        <w:gridCol w:w="7141"/>
        <w:gridCol w:w="315"/>
      </w:tblGrid>
      <w:tr w:rsidR="00297067" w:rsidRPr="00297067" w14:paraId="53260DEE" w14:textId="77777777" w:rsidTr="004609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27404" w14:textId="6CF72373" w:rsidR="00297067" w:rsidRPr="00297067" w:rsidRDefault="00460988" w:rsidP="00297067">
            <w:pPr>
              <w:jc w:val="left"/>
              <w:rPr>
                <w:rFonts w:eastAsiaTheme="minorHAnsi"/>
                <w:b/>
                <w:bCs/>
                <w:lang w:val="en-ID"/>
              </w:rPr>
            </w:pPr>
            <w:r>
              <w:rPr>
                <w:rFonts w:eastAsiaTheme="minorHAnsi"/>
                <w:b/>
                <w:bCs/>
                <w:lang w:val="en-ID"/>
              </w:rPr>
              <w:t>Pi</w:t>
            </w:r>
            <w:r w:rsidR="00297067" w:rsidRPr="00297067">
              <w:rPr>
                <w:rFonts w:eastAsiaTheme="minorHAnsi"/>
                <w:b/>
                <w:bCs/>
                <w:lang w:val="en-ID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9A9BCE8" w14:textId="0749E0F2" w:rsidR="00297067" w:rsidRPr="00297067" w:rsidRDefault="00297067" w:rsidP="00297067">
            <w:pPr>
              <w:jc w:val="left"/>
              <w:rPr>
                <w:rFonts w:eastAsiaTheme="minorHAnsi"/>
                <w:b/>
                <w:bCs/>
                <w:lang w:val="en-ID"/>
              </w:rPr>
            </w:pPr>
            <w:r w:rsidRPr="00297067">
              <w:rPr>
                <w:rFonts w:eastAsiaTheme="minorHAnsi"/>
                <w:b/>
                <w:bCs/>
                <w:lang w:val="en-ID"/>
              </w:rPr>
              <w:t>Ki​</w:t>
            </w:r>
          </w:p>
        </w:tc>
        <w:tc>
          <w:tcPr>
            <w:tcW w:w="0" w:type="auto"/>
            <w:vAlign w:val="center"/>
            <w:hideMark/>
          </w:tcPr>
          <w:p w14:paraId="6FC0E8FE" w14:textId="63491F7D" w:rsidR="00297067" w:rsidRPr="00297067" w:rsidRDefault="00297067" w:rsidP="00297067">
            <w:pPr>
              <w:jc w:val="left"/>
              <w:rPr>
                <w:rFonts w:eastAsiaTheme="minorHAnsi"/>
                <w:b/>
                <w:bCs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D"/>
                  </w:rPr>
                  <m:t xml:space="preserve"> (Pi​+Ki​)mod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D"/>
                  </w:rPr>
                  <m:t>26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6B75ADF" w14:textId="68325DF8" w:rsidR="00297067" w:rsidRPr="00297067" w:rsidRDefault="00297067" w:rsidP="00297067">
            <w:pPr>
              <w:jc w:val="left"/>
              <w:rPr>
                <w:rFonts w:eastAsiaTheme="minorHAnsi"/>
                <w:b/>
                <w:bCs/>
                <w:lang w:val="en-ID"/>
              </w:rPr>
            </w:pPr>
            <w:r w:rsidRPr="00297067">
              <w:rPr>
                <w:rFonts w:eastAsiaTheme="minorHAnsi"/>
                <w:b/>
                <w:bCs/>
                <w:lang w:val="en-ID"/>
              </w:rPr>
              <w:t>Ci​</w:t>
            </w:r>
          </w:p>
        </w:tc>
      </w:tr>
      <w:tr w:rsidR="00297067" w:rsidRPr="00297067" w14:paraId="329EC363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FB65D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43DC6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A6A8A31" w14:textId="1B49492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(2+17)mod  26=19(2 + 17) mod 26 = (2+17)mod26=19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4447DE6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19</w:t>
            </w:r>
          </w:p>
        </w:tc>
      </w:tr>
      <w:tr w:rsidR="00297067" w:rsidRPr="00297067" w14:paraId="18F85EA5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1A0D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DEA5FE8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6E126F" w14:textId="6234B67A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(24+4)mod  26=2(24 + 4) mod 26 = (24+4)mod26=2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0C60D49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</w:t>
            </w:r>
          </w:p>
        </w:tc>
      </w:tr>
      <w:tr w:rsidR="00297067" w:rsidRPr="00297067" w14:paraId="7FE6D08B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BEDAF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6A290B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9B55601" w14:textId="3B6664C5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(1+15)mod  26=16(1 + 15) mod 26 = (1+15)mod26=16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CB11106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16</w:t>
            </w:r>
          </w:p>
        </w:tc>
      </w:tr>
      <w:tr w:rsidR="00297067" w:rsidRPr="00297067" w14:paraId="2091656F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287E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B9776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25F67F" w14:textId="6E4684D3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(4+20)mod  26=24(4 + 20) mod 26 = (4+20)mod26=24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96E1E68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24</w:t>
            </w:r>
          </w:p>
        </w:tc>
      </w:tr>
      <w:tr w:rsidR="00297067" w:rsidRPr="00297067" w14:paraId="114AF55E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70A6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1DB3A7D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5FB15E" w14:textId="072C416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(17+1)mod  26=18(17 + 1) mod 26 = (17+1)mod26=18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C242276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18</w:t>
            </w:r>
          </w:p>
        </w:tc>
      </w:tr>
      <w:tr w:rsidR="00297067" w:rsidRPr="00297067" w14:paraId="6F8E2274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82CC4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2A13A0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B3FB258" w14:textId="33DEED9F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(5+11)mod  26=16(5 + 11) mod 26 = (5+11)mod26=16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5A9D646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16</w:t>
            </w:r>
          </w:p>
        </w:tc>
      </w:tr>
      <w:tr w:rsidR="00297067" w:rsidRPr="00297067" w14:paraId="3659F5E8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FDF4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CED7161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2353C2" w14:textId="5B1AD75D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(14+8)mod  26=22(14 + 8) mod 26 = (14+8)mod26=22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250F1D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22</w:t>
            </w:r>
          </w:p>
        </w:tc>
      </w:tr>
      <w:tr w:rsidR="00297067" w:rsidRPr="00297067" w14:paraId="60B0B14B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D98B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B129CE2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197FD1" w14:textId="025CDA16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(17+2)mod  26=19(17 + 2) mod 26 = (17+2)mod26=19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1493631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19</w:t>
            </w:r>
          </w:p>
        </w:tc>
      </w:tr>
      <w:tr w:rsidR="00297067" w:rsidRPr="00297067" w14:paraId="0C75DA79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22EB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4A87AE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E441738" w14:textId="12C2ABB9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(4+17)mod  26=21(4 + 17) mod 26 = (4+17)mod26=21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53BA6AB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21</w:t>
            </w:r>
          </w:p>
        </w:tc>
      </w:tr>
      <w:tr w:rsidR="00297067" w:rsidRPr="00297067" w14:paraId="40B4A4FF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15C1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BA28944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78F528" w14:textId="07CE6D6B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(13+4)mod  26=17(13 + 4) mod 26 = (13+4)mod26=17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C61D85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17</w:t>
            </w:r>
          </w:p>
        </w:tc>
      </w:tr>
      <w:tr w:rsidR="00297067" w:rsidRPr="00297067" w14:paraId="02487EAF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4F9F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140373E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7940D02" w14:textId="523A651D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(18+15)mod  26=7(18 + 15)mod 26 = (18+15)mod26=7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5C3C424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7</w:t>
            </w:r>
          </w:p>
        </w:tc>
      </w:tr>
      <w:tr w:rsidR="00297067" w:rsidRPr="00297067" w14:paraId="2A9A37B2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373A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DD5907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AD3AC9" w14:textId="345F9741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(8+20)mod  26=2(8 + 20) mod 26 =(8+20)mod26=2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AB4F150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</w:t>
            </w:r>
          </w:p>
        </w:tc>
      </w:tr>
      <w:tr w:rsidR="00297067" w:rsidRPr="00297067" w14:paraId="1A8EEEE1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7CC1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C1CF8E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445373" w14:textId="21319E3A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(2+1)mod  26=3(2 + 1) mod 26 =(2+1)mod26=3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0424CF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3</w:t>
            </w:r>
          </w:p>
        </w:tc>
      </w:tr>
      <w:tr w:rsidR="00297067" w:rsidRPr="00297067" w14:paraId="6F05CA02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A26E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482C448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7B0D4A0" w14:textId="168441DE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(8+11)mod  26=19(8 + 11) mod 26 = (8+11)mod26=19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5D9C920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19</w:t>
            </w:r>
          </w:p>
        </w:tc>
      </w:tr>
      <w:tr w:rsidR="00297067" w:rsidRPr="00297067" w14:paraId="71781621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635B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F0E4D28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2B2F317" w14:textId="1FDAC57B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(18+8)mod  26=0(18 + 8) mod 26 = (18+8)mod26=0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624810F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0</w:t>
            </w:r>
          </w:p>
        </w:tc>
      </w:tr>
      <w:tr w:rsidR="00297067" w:rsidRPr="00297067" w14:paraId="012C0E7D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5A95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A0E118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E81CD3" w14:textId="00643891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(5+2)mod  26=7(5 + 2) mod 26 = (5+2)mod26=7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7A6B2F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7</w:t>
            </w:r>
          </w:p>
        </w:tc>
      </w:tr>
      <w:tr w:rsidR="00297067" w:rsidRPr="00297067" w14:paraId="057372F7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35933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991B548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5E472BF" w14:textId="6588270C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(20+17)mod  26=11(20 + 17) mod 26 =(20+17)mod26=11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812D49D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11</w:t>
            </w:r>
          </w:p>
        </w:tc>
      </w:tr>
      <w:tr w:rsidR="00297067" w:rsidRPr="00297067" w14:paraId="7857ABF4" w14:textId="77777777" w:rsidTr="004609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C410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72E83FD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8A4338" w14:textId="66E4CC5E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ID"/>
                  </w:rPr>
                  <m:t>(13+4)mod  26=17(13 + 4) mod 26 = (13+4)mod26=17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941B208" w14:textId="77777777" w:rsidR="00297067" w:rsidRPr="00297067" w:rsidRDefault="00297067" w:rsidP="00297067">
            <w:pPr>
              <w:jc w:val="left"/>
              <w:rPr>
                <w:rFonts w:eastAsiaTheme="minorHAnsi"/>
                <w:lang w:val="en-ID"/>
              </w:rPr>
            </w:pPr>
            <w:r w:rsidRPr="00297067">
              <w:rPr>
                <w:rFonts w:eastAsiaTheme="minorHAnsi"/>
                <w:lang w:val="en-ID"/>
              </w:rPr>
              <w:t>17</w:t>
            </w:r>
          </w:p>
        </w:tc>
      </w:tr>
    </w:tbl>
    <w:p w14:paraId="0264158D" w14:textId="406D46DB" w:rsidR="00297067" w:rsidRPr="00297067" w:rsidRDefault="00297067" w:rsidP="00297067">
      <w:pPr>
        <w:jc w:val="left"/>
        <w:rPr>
          <w:rFonts w:eastAsiaTheme="minorHAnsi"/>
          <w:lang w:val="en-ID"/>
        </w:rPr>
      </w:pPr>
    </w:p>
    <w:p w14:paraId="40010E0E" w14:textId="19CE921D" w:rsidR="00297067" w:rsidRPr="00297067" w:rsidRDefault="00460988" w:rsidP="00297067">
      <w:pPr>
        <w:jc w:val="left"/>
        <w:rPr>
          <w:rFonts w:eastAsiaTheme="minorHAnsi"/>
          <w:lang w:val="en-ID"/>
        </w:rPr>
      </w:pPr>
      <m:oMathPara>
        <m:oMath>
          <m:r>
            <w:rPr>
              <w:rFonts w:ascii="Cambria Math" w:eastAsiaTheme="minorHAnsi" w:hAnsi="Cambria Math"/>
              <w:lang w:val="en-ID"/>
            </w:rPr>
            <m:t>Ci=(Pi​+Ki​)mod26</m:t>
          </m:r>
        </m:oMath>
      </m:oMathPara>
    </w:p>
    <w:p w14:paraId="3CC41C9B" w14:textId="77777777" w:rsidR="00297067" w:rsidRDefault="00297067" w:rsidP="00167326">
      <w:pPr>
        <w:jc w:val="left"/>
        <w:rPr>
          <w:rFonts w:eastAsiaTheme="minorHAnsi"/>
        </w:rPr>
      </w:pPr>
    </w:p>
    <w:p w14:paraId="19D0CB8D" w14:textId="5F7090FF" w:rsidR="00297067" w:rsidRDefault="00297067" w:rsidP="00167326">
      <w:pPr>
        <w:jc w:val="left"/>
        <w:rPr>
          <w:rFonts w:eastAsiaTheme="minorHAnsi"/>
        </w:rPr>
      </w:pPr>
      <w:r w:rsidRPr="00297067">
        <w:rPr>
          <w:rFonts w:eastAsiaTheme="minorHAnsi"/>
        </w:rPr>
        <w:t>TCQYSQWTVRHCDTAHLR</w:t>
      </w:r>
    </w:p>
    <w:p w14:paraId="5D7597A7" w14:textId="77777777" w:rsidR="00297067" w:rsidRPr="005803B6" w:rsidRDefault="00297067" w:rsidP="00167326">
      <w:pPr>
        <w:jc w:val="left"/>
        <w:rPr>
          <w:rFonts w:eastAsiaTheme="minorHAnsi"/>
        </w:rPr>
      </w:pPr>
    </w:p>
    <w:p w14:paraId="0782BA5B" w14:textId="426D262A" w:rsidR="003502CF" w:rsidRPr="00AB4735" w:rsidRDefault="006E2D9D" w:rsidP="00AB4735">
      <w:pPr>
        <w:pStyle w:val="Soalan"/>
        <w:numPr>
          <w:ilvl w:val="0"/>
          <w:numId w:val="43"/>
        </w:numPr>
        <w:rPr>
          <w:rFonts w:eastAsiaTheme="minorHAnsi"/>
        </w:rPr>
      </w:pPr>
      <w:r w:rsidRPr="00AB4735">
        <w:rPr>
          <w:color w:val="000000"/>
        </w:rPr>
        <w:t xml:space="preserve">In </w:t>
      </w:r>
      <w:r w:rsidR="003502CF" w:rsidRPr="00AB4735">
        <w:rPr>
          <w:color w:val="000000"/>
        </w:rPr>
        <w:t>order</w:t>
      </w:r>
      <w:r w:rsidRPr="00AB4735">
        <w:rPr>
          <w:color w:val="000000"/>
        </w:rPr>
        <w:t xml:space="preserve"> to deliver a key in safely condition, </w:t>
      </w:r>
      <w:r w:rsidR="003502CF" w:rsidRPr="00AB4735">
        <w:rPr>
          <w:color w:val="000000"/>
        </w:rPr>
        <w:t>Diffie Hillman key exchange</w:t>
      </w:r>
      <w:r w:rsidRPr="00AB4735">
        <w:rPr>
          <w:color w:val="000000"/>
        </w:rPr>
        <w:t xml:space="preserve"> ha</w:t>
      </w:r>
      <w:r w:rsidR="003502CF" w:rsidRPr="00AB4735">
        <w:rPr>
          <w:color w:val="000000"/>
        </w:rPr>
        <w:t>s</w:t>
      </w:r>
      <w:r w:rsidRPr="00AB4735">
        <w:rPr>
          <w:color w:val="000000"/>
        </w:rPr>
        <w:t xml:space="preserve"> been applied. In this algorithm, both sender</w:t>
      </w:r>
      <w:r w:rsidR="004A3FA8" w:rsidRPr="00AB4735">
        <w:rPr>
          <w:color w:val="000000"/>
        </w:rPr>
        <w:t xml:space="preserve">, </w:t>
      </w:r>
      <w:r w:rsidR="004A3FA8" w:rsidRPr="00AB4735">
        <w:rPr>
          <w:b/>
          <w:bCs/>
          <w:color w:val="000000"/>
        </w:rPr>
        <w:t>Alice</w:t>
      </w:r>
      <w:r w:rsidRPr="00AB4735">
        <w:rPr>
          <w:color w:val="000000"/>
        </w:rPr>
        <w:t xml:space="preserve"> and receiver</w:t>
      </w:r>
      <w:r w:rsidR="004A3FA8" w:rsidRPr="00AB4735">
        <w:rPr>
          <w:color w:val="000000"/>
        </w:rPr>
        <w:t xml:space="preserve">, </w:t>
      </w:r>
      <w:r w:rsidR="004A3FA8" w:rsidRPr="00AB4735">
        <w:rPr>
          <w:b/>
          <w:bCs/>
          <w:color w:val="000000"/>
        </w:rPr>
        <w:t>Bob</w:t>
      </w:r>
      <w:r w:rsidRPr="00AB4735">
        <w:rPr>
          <w:color w:val="000000"/>
        </w:rPr>
        <w:t xml:space="preserve"> has agreed on the values for 2 parameter which are </w:t>
      </w:r>
      <w:r w:rsidR="00F6002C" w:rsidRPr="00B13231">
        <w:rPr>
          <w:color w:val="000000"/>
        </w:rPr>
        <w:t>p</w:t>
      </w:r>
      <w:r w:rsidRPr="00B13231">
        <w:rPr>
          <w:color w:val="000000"/>
        </w:rPr>
        <w:t>, prime number and g, root number</w:t>
      </w:r>
      <w:r w:rsidR="002915D5" w:rsidRPr="00AB4735">
        <w:rPr>
          <w:i/>
          <w:iCs/>
          <w:color w:val="000000"/>
        </w:rPr>
        <w:t xml:space="preserve"> </w:t>
      </w:r>
      <w:r w:rsidR="002915D5" w:rsidRPr="00AB4735">
        <w:rPr>
          <w:color w:val="000000"/>
        </w:rPr>
        <w:t>(p = 17 and g = 13)</w:t>
      </w:r>
      <w:r w:rsidRPr="00AB4735">
        <w:rPr>
          <w:color w:val="000000"/>
        </w:rPr>
        <w:t xml:space="preserve">. </w:t>
      </w:r>
      <w:r w:rsidR="002915D5" w:rsidRPr="00AB4735">
        <w:rPr>
          <w:color w:val="000000"/>
        </w:rPr>
        <w:t xml:space="preserve">Find the value for shared keys. </w:t>
      </w:r>
    </w:p>
    <w:p w14:paraId="0F2D2534" w14:textId="6E65A8AE" w:rsidR="006C78EC" w:rsidRDefault="006C78EC" w:rsidP="003502CF">
      <w:pPr>
        <w:spacing w:line="360" w:lineRule="auto"/>
        <w:ind w:left="360"/>
        <w:jc w:val="right"/>
        <w:rPr>
          <w:b/>
          <w:bCs/>
          <w:color w:val="000000"/>
          <w:lang w:eastAsia="en-MY"/>
        </w:rPr>
      </w:pPr>
      <w:r w:rsidRPr="003502CF">
        <w:rPr>
          <w:b/>
          <w:bCs/>
          <w:color w:val="000000"/>
          <w:lang w:eastAsia="en-MY"/>
        </w:rPr>
        <w:t>[</w:t>
      </w:r>
      <w:r w:rsidR="003502CF">
        <w:rPr>
          <w:b/>
          <w:bCs/>
          <w:color w:val="000000"/>
          <w:lang w:eastAsia="en-MY"/>
        </w:rPr>
        <w:t>7</w:t>
      </w:r>
      <w:r w:rsidRPr="003502CF">
        <w:rPr>
          <w:b/>
          <w:bCs/>
          <w:color w:val="000000"/>
          <w:lang w:eastAsia="en-MY"/>
        </w:rPr>
        <w:t xml:space="preserve"> Marks]</w:t>
      </w:r>
    </w:p>
    <w:p w14:paraId="6641D490" w14:textId="660FE2B8" w:rsidR="001F533C" w:rsidRPr="001F533C" w:rsidRDefault="001F533C" w:rsidP="001F533C">
      <w:pPr>
        <w:pStyle w:val="Soalan"/>
        <w:numPr>
          <w:ilvl w:val="0"/>
          <w:numId w:val="0"/>
        </w:numPr>
        <w:rPr>
          <w:rFonts w:eastAsiaTheme="minorEastAsia"/>
        </w:rPr>
      </w:pPr>
      <m:oMathPara>
        <m:oMath>
          <m:r>
            <w:rPr>
              <w:rFonts w:ascii="Cambria Math" w:eastAsiaTheme="minorHAnsi" w:hAnsi="Cambria Math"/>
            </w:rPr>
            <m:t>Let: p=17; g=13;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=3;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985648" w14:paraId="3EBAA766" w14:textId="77777777" w:rsidTr="00985648">
        <w:tc>
          <w:tcPr>
            <w:tcW w:w="4508" w:type="dxa"/>
          </w:tcPr>
          <w:p w14:paraId="2A07CD34" w14:textId="29B3FF49" w:rsidR="001F533C" w:rsidRPr="00524B50" w:rsidRDefault="00000000" w:rsidP="001F533C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A</m:t>
                        </m:r>
                      </m:sub>
                    </m:sSub>
                  </m:sup>
                </m:sSup>
                <m:r>
                  <w:rPr>
                    <w:rFonts w:ascii="Cambria Math" w:eastAsiaTheme="minorHAnsi" w:hAnsi="Cambria Math"/>
                  </w:rPr>
                  <m:t>modp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HAnsi" w:hAnsi="Cambria Math"/>
                  </w:rPr>
                  <m:t>mod17=4</m:t>
                </m:r>
              </m:oMath>
            </m:oMathPara>
          </w:p>
          <w:p w14:paraId="42C36727" w14:textId="77777777" w:rsidR="00985648" w:rsidRDefault="00985648" w:rsidP="003502CF">
            <w:pPr>
              <w:spacing w:line="360" w:lineRule="auto"/>
              <w:jc w:val="right"/>
              <w:rPr>
                <w:color w:val="000000"/>
              </w:rPr>
            </w:pPr>
          </w:p>
        </w:tc>
        <w:tc>
          <w:tcPr>
            <w:tcW w:w="4508" w:type="dxa"/>
          </w:tcPr>
          <w:p w14:paraId="333DB15D" w14:textId="1C1FBCF3" w:rsidR="001F533C" w:rsidRPr="00524B50" w:rsidRDefault="00000000" w:rsidP="001F533C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B</m:t>
                        </m:r>
                      </m:sub>
                    </m:sSub>
                  </m:sup>
                </m:sSup>
                <m:r>
                  <w:rPr>
                    <w:rFonts w:ascii="Cambria Math" w:eastAsiaTheme="minorHAnsi" w:hAnsi="Cambria Math"/>
                  </w:rPr>
                  <m:t>modp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HAnsi" w:hAnsi="Cambria Math"/>
                  </w:rPr>
                  <m:t>mod17=13</m:t>
                </m:r>
              </m:oMath>
            </m:oMathPara>
          </w:p>
          <w:p w14:paraId="5D591D01" w14:textId="77777777" w:rsidR="00985648" w:rsidRDefault="00985648" w:rsidP="003502CF">
            <w:pPr>
              <w:spacing w:line="360" w:lineRule="auto"/>
              <w:jc w:val="right"/>
              <w:rPr>
                <w:color w:val="000000"/>
              </w:rPr>
            </w:pPr>
          </w:p>
        </w:tc>
      </w:tr>
      <w:tr w:rsidR="00985648" w14:paraId="29AD9A98" w14:textId="77777777" w:rsidTr="00985648">
        <w:tc>
          <w:tcPr>
            <w:tcW w:w="4508" w:type="dxa"/>
          </w:tcPr>
          <w:p w14:paraId="7A64C1C1" w14:textId="2369E86F" w:rsidR="001F533C" w:rsidRDefault="00000000" w:rsidP="003502CF">
            <w:pPr>
              <w:spacing w:line="360" w:lineRule="auto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mod p</m:t>
                </m:r>
              </m:oMath>
            </m:oMathPara>
          </w:p>
          <w:p w14:paraId="3DFBD3D6" w14:textId="20BFD540" w:rsidR="00985648" w:rsidRDefault="00000000" w:rsidP="003502CF">
            <w:pPr>
              <w:spacing w:line="360" w:lineRule="auto"/>
              <w:jc w:val="right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mod17=4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</m:oMathPara>
          </w:p>
        </w:tc>
        <w:tc>
          <w:tcPr>
            <w:tcW w:w="4508" w:type="dxa"/>
          </w:tcPr>
          <w:p w14:paraId="4A7762DF" w14:textId="6AF0F8D1" w:rsidR="001F533C" w:rsidRDefault="00000000" w:rsidP="001F533C">
            <w:pPr>
              <w:pStyle w:val="Soalan"/>
              <w:numPr>
                <w:ilvl w:val="0"/>
                <w:numId w:val="0"/>
              </w:numPr>
              <w:rPr>
                <w:noProof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 w:val="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 w:val="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 w:val="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 w:val="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noProof w:val="0"/>
                      </w:rPr>
                      <m:t>A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 w:val="0"/>
                          </w:rPr>
                          <m:t>B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noProof w:val="0"/>
                  </w:rPr>
                  <m:t>mod p</m:t>
                </m:r>
              </m:oMath>
            </m:oMathPara>
          </w:p>
          <w:p w14:paraId="00C1AABD" w14:textId="1982D022" w:rsidR="001F533C" w:rsidRPr="00524B50" w:rsidRDefault="00000000" w:rsidP="001F533C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mod17=4</m:t>
                </m:r>
              </m:oMath>
            </m:oMathPara>
          </w:p>
          <w:p w14:paraId="00FA9EE0" w14:textId="6FC229D2" w:rsidR="00985648" w:rsidRDefault="00985648" w:rsidP="003502CF">
            <w:pPr>
              <w:spacing w:line="360" w:lineRule="auto"/>
              <w:jc w:val="right"/>
              <w:rPr>
                <w:color w:val="000000"/>
              </w:rPr>
            </w:pPr>
          </w:p>
        </w:tc>
      </w:tr>
    </w:tbl>
    <w:p w14:paraId="28E461D5" w14:textId="77777777" w:rsidR="00B17F3E" w:rsidRPr="003502CF" w:rsidRDefault="00B17F3E" w:rsidP="003502CF">
      <w:pPr>
        <w:spacing w:line="360" w:lineRule="auto"/>
        <w:ind w:left="360"/>
        <w:jc w:val="right"/>
        <w:rPr>
          <w:color w:val="000000"/>
        </w:rPr>
      </w:pPr>
    </w:p>
    <w:p w14:paraId="4F99F7B3" w14:textId="4550EB43" w:rsidR="00524B50" w:rsidRPr="00CA7C15" w:rsidRDefault="00000000" w:rsidP="003502CF">
      <w:pPr>
        <w:pStyle w:val="Soalan"/>
        <w:numPr>
          <w:ilvl w:val="0"/>
          <w:numId w:val="0"/>
        </w:num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4FB470EF" w14:textId="77777777" w:rsidR="00CA7C15" w:rsidRPr="000D7DFC" w:rsidRDefault="00CA7C15" w:rsidP="003502CF">
      <w:pPr>
        <w:pStyle w:val="Soalan"/>
        <w:numPr>
          <w:ilvl w:val="0"/>
          <w:numId w:val="0"/>
        </w:numPr>
        <w:rPr>
          <w:rFonts w:eastAsiaTheme="minorEastAsia"/>
        </w:rPr>
      </w:pPr>
    </w:p>
    <w:p w14:paraId="3B730D36" w14:textId="56D61680" w:rsidR="00C7295C" w:rsidRPr="00B13231" w:rsidRDefault="003502CF" w:rsidP="00B13231">
      <w:pPr>
        <w:pStyle w:val="Soalan"/>
        <w:numPr>
          <w:ilvl w:val="0"/>
          <w:numId w:val="43"/>
        </w:numPr>
        <w:rPr>
          <w:rFonts w:eastAsiaTheme="minorHAnsi"/>
        </w:rPr>
      </w:pPr>
      <w:r>
        <w:t xml:space="preserve">Given a plain text, </w:t>
      </w:r>
      <w:r w:rsidRPr="006E2D9D">
        <w:rPr>
          <w:b/>
          <w:bCs/>
        </w:rPr>
        <w:t>“</w:t>
      </w:r>
      <w:r w:rsidRPr="006E2D9D">
        <w:rPr>
          <w:b/>
          <w:bCs/>
          <w:lang w:val="en-MY"/>
        </w:rPr>
        <w:t>SEE YOU AT THE LOBBY NOW</w:t>
      </w:r>
      <w:r>
        <w:rPr>
          <w:lang w:val="en-MY"/>
        </w:rPr>
        <w:t xml:space="preserve">”. </w:t>
      </w:r>
      <w:r>
        <w:rPr>
          <w:rFonts w:eastAsiaTheme="minorHAnsi"/>
        </w:rPr>
        <w:t>Encrypt the plain text using</w:t>
      </w:r>
      <w:r w:rsidR="002915D5">
        <w:rPr>
          <w:rFonts w:eastAsiaTheme="minorHAnsi"/>
        </w:rPr>
        <w:t xml:space="preserve"> </w:t>
      </w:r>
      <w:r w:rsidRPr="00D93AFA">
        <w:t>the monoalphabetic substitution cipher</w:t>
      </w:r>
      <w:r>
        <w:t xml:space="preserve"> with the key obtained </w:t>
      </w:r>
      <w:r w:rsidR="00586805">
        <w:t>from</w:t>
      </w:r>
      <w:r>
        <w:t xml:space="preserve"> </w:t>
      </w:r>
      <w:r w:rsidRPr="00586805">
        <w:rPr>
          <w:b/>
          <w:bCs/>
        </w:rPr>
        <w:t>QUESTION 3</w:t>
      </w:r>
      <w:r w:rsidR="00B13231">
        <w:t>.</w:t>
      </w:r>
    </w:p>
    <w:p w14:paraId="1276C1D1" w14:textId="70F632BC" w:rsidR="00B13231" w:rsidRDefault="00B13231" w:rsidP="00B13231">
      <w:pPr>
        <w:pStyle w:val="Soalan"/>
        <w:numPr>
          <w:ilvl w:val="0"/>
          <w:numId w:val="0"/>
        </w:numPr>
        <w:ind w:left="360"/>
        <w:jc w:val="right"/>
        <w:rPr>
          <w:b/>
          <w:bCs/>
          <w:color w:val="000000"/>
          <w:lang w:eastAsia="en-MY"/>
        </w:rPr>
      </w:pPr>
      <w:r w:rsidRPr="00B13231">
        <w:rPr>
          <w:b/>
          <w:bCs/>
          <w:color w:val="000000"/>
          <w:lang w:eastAsia="en-MY"/>
        </w:rPr>
        <w:t>[7 Marks]</w:t>
      </w:r>
    </w:p>
    <w:p w14:paraId="4A990D82" w14:textId="77777777" w:rsidR="000D7DFC" w:rsidRPr="00B13231" w:rsidRDefault="000D7DFC" w:rsidP="00B13231">
      <w:pPr>
        <w:pStyle w:val="Soalan"/>
        <w:numPr>
          <w:ilvl w:val="0"/>
          <w:numId w:val="0"/>
        </w:numPr>
        <w:ind w:left="360"/>
        <w:jc w:val="right"/>
        <w:rPr>
          <w:rFonts w:eastAsiaTheme="minorHAnsi"/>
        </w:rPr>
      </w:pPr>
    </w:p>
    <w:p w14:paraId="541A2F0B" w14:textId="77777777" w:rsidR="002915D5" w:rsidRDefault="002915D5" w:rsidP="002915D5">
      <w:pPr>
        <w:pStyle w:val="Soalan"/>
        <w:numPr>
          <w:ilvl w:val="0"/>
          <w:numId w:val="0"/>
        </w:numPr>
        <w:rPr>
          <w:rFonts w:eastAsiaTheme="minorHAnsi"/>
        </w:rPr>
      </w:pPr>
    </w:p>
    <w:p w14:paraId="3F16E4B9" w14:textId="35ABB4B6" w:rsidR="006C78EC" w:rsidRPr="008123A9" w:rsidRDefault="00586805" w:rsidP="006617AC">
      <w:pPr>
        <w:pStyle w:val="Soalan"/>
        <w:numPr>
          <w:ilvl w:val="0"/>
          <w:numId w:val="43"/>
        </w:numPr>
        <w:rPr>
          <w:rFonts w:eastAsiaTheme="minorHAnsi"/>
        </w:rPr>
      </w:pPr>
      <w:r>
        <w:rPr>
          <w:rFonts w:eastAsiaTheme="minorHAnsi"/>
        </w:rPr>
        <w:t>Given a cipher text, “</w:t>
      </w:r>
      <w:r w:rsidR="00F835C7" w:rsidRPr="00F835C7">
        <w:rPr>
          <w:rFonts w:eastAsiaTheme="minorHAnsi"/>
        </w:rPr>
        <w:t>WCGXEERORYLVYTAHOPP</w:t>
      </w:r>
      <w:r>
        <w:rPr>
          <w:rFonts w:eastAsiaTheme="minorHAnsi"/>
        </w:rPr>
        <w:t xml:space="preserve">”. Decrypt the cipher text using Rail Fence cipher with the key obtained from </w:t>
      </w:r>
      <w:r w:rsidRPr="00586805">
        <w:rPr>
          <w:b/>
          <w:bCs/>
        </w:rPr>
        <w:t>QUESTION 3</w:t>
      </w:r>
      <w:r>
        <w:rPr>
          <w:b/>
          <w:bCs/>
        </w:rPr>
        <w:t>.</w:t>
      </w:r>
    </w:p>
    <w:p w14:paraId="112F5D53" w14:textId="77777777" w:rsidR="008123A9" w:rsidRPr="00586805" w:rsidRDefault="008123A9" w:rsidP="008123A9">
      <w:pPr>
        <w:pStyle w:val="Soalan"/>
        <w:numPr>
          <w:ilvl w:val="0"/>
          <w:numId w:val="0"/>
        </w:numPr>
        <w:ind w:left="360"/>
        <w:jc w:val="right"/>
        <w:rPr>
          <w:b/>
          <w:bCs/>
        </w:rPr>
      </w:pPr>
      <w:r>
        <w:rPr>
          <w:b/>
          <w:bCs/>
        </w:rPr>
        <w:t>[5 Marks]</w:t>
      </w:r>
    </w:p>
    <w:p w14:paraId="7BBB85D3" w14:textId="4318712D" w:rsidR="007D11A3" w:rsidRPr="00577948" w:rsidRDefault="00577948" w:rsidP="00167326">
      <w:pPr>
        <w:pStyle w:val="Soalan"/>
        <w:numPr>
          <w:ilvl w:val="0"/>
          <w:numId w:val="0"/>
        </w:numPr>
        <w:ind w:left="1021" w:hanging="1021"/>
        <w:rPr>
          <w:rFonts w:eastAsiaTheme="minorHAnsi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color w:val="FF0000"/>
            </w:rPr>
            <m:t>k=4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0D7DFC" w14:paraId="42AFC583" w14:textId="77777777" w:rsidTr="000D7DFC">
        <w:tc>
          <w:tcPr>
            <w:tcW w:w="474" w:type="dxa"/>
          </w:tcPr>
          <w:p w14:paraId="719166C0" w14:textId="0A04464C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W</w:t>
            </w:r>
          </w:p>
        </w:tc>
        <w:tc>
          <w:tcPr>
            <w:tcW w:w="474" w:type="dxa"/>
          </w:tcPr>
          <w:p w14:paraId="721FD825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4AB40225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76C32546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3779D47C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57D95BCF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48A3E7F8" w14:textId="61CCE965" w:rsidR="000D7DFC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C</w:t>
            </w:r>
          </w:p>
        </w:tc>
        <w:tc>
          <w:tcPr>
            <w:tcW w:w="474" w:type="dxa"/>
          </w:tcPr>
          <w:p w14:paraId="5306F1C7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4C765395" w14:textId="42521592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7271515E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004B85FA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6C5F80FD" w14:textId="458051D4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26E45A75" w14:textId="66D008EE" w:rsidR="000D7DFC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G</w:t>
            </w:r>
          </w:p>
        </w:tc>
        <w:tc>
          <w:tcPr>
            <w:tcW w:w="475" w:type="dxa"/>
          </w:tcPr>
          <w:p w14:paraId="216EF5A0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38D1BAAA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60F2E6CB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618CEE2F" w14:textId="1112B3A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769A6540" w14:textId="77777777" w:rsidR="000D7DFC" w:rsidRDefault="000D7DFC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1C2B42D6" w14:textId="5297ACDD" w:rsidR="000D7DFC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X</w:t>
            </w:r>
          </w:p>
        </w:tc>
      </w:tr>
      <w:tr w:rsidR="00524B50" w14:paraId="59349492" w14:textId="77777777" w:rsidTr="000D7DFC">
        <w:tc>
          <w:tcPr>
            <w:tcW w:w="474" w:type="dxa"/>
          </w:tcPr>
          <w:p w14:paraId="5E0E04EC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5ADFAF05" w14:textId="610565A0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E</w:t>
            </w:r>
          </w:p>
        </w:tc>
        <w:tc>
          <w:tcPr>
            <w:tcW w:w="474" w:type="dxa"/>
          </w:tcPr>
          <w:p w14:paraId="524A3220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0371D144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4075D6CC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03BE39B0" w14:textId="0FB9B121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E</w:t>
            </w:r>
          </w:p>
        </w:tc>
        <w:tc>
          <w:tcPr>
            <w:tcW w:w="474" w:type="dxa"/>
          </w:tcPr>
          <w:p w14:paraId="33B7C5CB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2C2BC0B5" w14:textId="35B4317F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R</w:t>
            </w:r>
          </w:p>
        </w:tc>
        <w:tc>
          <w:tcPr>
            <w:tcW w:w="474" w:type="dxa"/>
          </w:tcPr>
          <w:p w14:paraId="258CAFEE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2145FE93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15442153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71BF3169" w14:textId="55F38746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O</w:t>
            </w:r>
          </w:p>
        </w:tc>
        <w:tc>
          <w:tcPr>
            <w:tcW w:w="475" w:type="dxa"/>
          </w:tcPr>
          <w:p w14:paraId="4ED77531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3AB7AFF1" w14:textId="7A996915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R</w:t>
            </w:r>
          </w:p>
        </w:tc>
        <w:tc>
          <w:tcPr>
            <w:tcW w:w="475" w:type="dxa"/>
          </w:tcPr>
          <w:p w14:paraId="33E593E8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0967FF94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75C49180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110ED94F" w14:textId="1AAA4480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Y</w:t>
            </w:r>
          </w:p>
        </w:tc>
        <w:tc>
          <w:tcPr>
            <w:tcW w:w="475" w:type="dxa"/>
          </w:tcPr>
          <w:p w14:paraId="01B35E48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</w:tr>
      <w:tr w:rsidR="00524B50" w14:paraId="69D72A73" w14:textId="77777777" w:rsidTr="000D7DFC">
        <w:tc>
          <w:tcPr>
            <w:tcW w:w="474" w:type="dxa"/>
          </w:tcPr>
          <w:p w14:paraId="7D681E0C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1E559BDC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5549172B" w14:textId="13CD4F8F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L</w:t>
            </w:r>
          </w:p>
        </w:tc>
        <w:tc>
          <w:tcPr>
            <w:tcW w:w="474" w:type="dxa"/>
          </w:tcPr>
          <w:p w14:paraId="700ABB10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66B74AF9" w14:textId="1B75C2AA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V</w:t>
            </w:r>
          </w:p>
        </w:tc>
        <w:tc>
          <w:tcPr>
            <w:tcW w:w="474" w:type="dxa"/>
          </w:tcPr>
          <w:p w14:paraId="20C41D88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1EADB38A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08CD7367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4CD0E7B8" w14:textId="7B40759D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Y</w:t>
            </w:r>
          </w:p>
        </w:tc>
        <w:tc>
          <w:tcPr>
            <w:tcW w:w="475" w:type="dxa"/>
          </w:tcPr>
          <w:p w14:paraId="05566B9E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5F6B43D8" w14:textId="68EC1F79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T</w:t>
            </w:r>
          </w:p>
        </w:tc>
        <w:tc>
          <w:tcPr>
            <w:tcW w:w="475" w:type="dxa"/>
          </w:tcPr>
          <w:p w14:paraId="31169F32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4BE5FFF4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519915B9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78E32B20" w14:textId="6A6156F8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A</w:t>
            </w:r>
          </w:p>
        </w:tc>
        <w:tc>
          <w:tcPr>
            <w:tcW w:w="475" w:type="dxa"/>
          </w:tcPr>
          <w:p w14:paraId="3DFA716C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4BDE0D62" w14:textId="76F47144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H</w:t>
            </w:r>
          </w:p>
        </w:tc>
        <w:tc>
          <w:tcPr>
            <w:tcW w:w="475" w:type="dxa"/>
          </w:tcPr>
          <w:p w14:paraId="20B43794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3CC4ED7A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</w:tr>
      <w:tr w:rsidR="00524B50" w14:paraId="3EEB3963" w14:textId="77777777" w:rsidTr="000D7DFC">
        <w:tc>
          <w:tcPr>
            <w:tcW w:w="474" w:type="dxa"/>
          </w:tcPr>
          <w:p w14:paraId="5A2519B3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5C57DF89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3227801C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306A76E2" w14:textId="4671EBF4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O</w:t>
            </w:r>
          </w:p>
        </w:tc>
        <w:tc>
          <w:tcPr>
            <w:tcW w:w="474" w:type="dxa"/>
          </w:tcPr>
          <w:p w14:paraId="7F5F853A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0E870D11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6E0CF68D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025B73F7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4" w:type="dxa"/>
          </w:tcPr>
          <w:p w14:paraId="097C7E36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080288EF" w14:textId="5BA520E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P</w:t>
            </w:r>
          </w:p>
        </w:tc>
        <w:tc>
          <w:tcPr>
            <w:tcW w:w="475" w:type="dxa"/>
          </w:tcPr>
          <w:p w14:paraId="644BDC7B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4D5636F3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7F86DA2C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736CB847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2CE66405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1D97E0C5" w14:textId="33524A2D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P</w:t>
            </w:r>
          </w:p>
        </w:tc>
        <w:tc>
          <w:tcPr>
            <w:tcW w:w="475" w:type="dxa"/>
          </w:tcPr>
          <w:p w14:paraId="6696ADF2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3D9C0896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  <w:tc>
          <w:tcPr>
            <w:tcW w:w="475" w:type="dxa"/>
          </w:tcPr>
          <w:p w14:paraId="26023D02" w14:textId="77777777" w:rsidR="00524B50" w:rsidRDefault="00524B50" w:rsidP="007D11A3">
            <w:pPr>
              <w:pStyle w:val="Soalan"/>
              <w:numPr>
                <w:ilvl w:val="0"/>
                <w:numId w:val="0"/>
              </w:numPr>
              <w:rPr>
                <w:rFonts w:eastAsiaTheme="minorHAnsi"/>
                <w:color w:val="FF0000"/>
              </w:rPr>
            </w:pPr>
          </w:p>
        </w:tc>
      </w:tr>
    </w:tbl>
    <w:p w14:paraId="19B4D50A" w14:textId="77777777" w:rsidR="00167326" w:rsidRDefault="00167326" w:rsidP="00167326">
      <w:pPr>
        <w:pStyle w:val="Soalan"/>
        <w:numPr>
          <w:ilvl w:val="0"/>
          <w:numId w:val="0"/>
        </w:numPr>
        <w:ind w:left="1021" w:hanging="1021"/>
        <w:rPr>
          <w:rFonts w:eastAsiaTheme="minorHAnsi"/>
          <w:color w:val="FF0000"/>
        </w:rPr>
      </w:pPr>
    </w:p>
    <w:p w14:paraId="62D0F8C4" w14:textId="2890BCE4" w:rsidR="00CB7407" w:rsidRDefault="00CB7407" w:rsidP="00167326">
      <w:pPr>
        <w:pStyle w:val="Soalan"/>
        <w:numPr>
          <w:ilvl w:val="0"/>
          <w:numId w:val="0"/>
        </w:numPr>
        <w:ind w:left="1021" w:hanging="1021"/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WELOVECRYPTOGRAPHYX</w:t>
      </w:r>
    </w:p>
    <w:p w14:paraId="6B6B4283" w14:textId="3918A386" w:rsidR="00CB7407" w:rsidRPr="008123A9" w:rsidRDefault="00CB7407" w:rsidP="00167326">
      <w:pPr>
        <w:pStyle w:val="Soalan"/>
        <w:numPr>
          <w:ilvl w:val="0"/>
          <w:numId w:val="0"/>
        </w:numPr>
        <w:ind w:left="1021" w:hanging="1021"/>
        <w:rPr>
          <w:rFonts w:eastAsiaTheme="minorHAnsi"/>
          <w:color w:val="FF0000"/>
        </w:rPr>
      </w:pPr>
      <w:r>
        <w:rPr>
          <w:rFonts w:eastAsiaTheme="minorHAnsi"/>
          <w:color w:val="FF0000"/>
        </w:rPr>
        <w:t>WE LOVE CRYPTOGRAPHY</w:t>
      </w:r>
    </w:p>
    <w:p w14:paraId="36E3CC06" w14:textId="01A766AF" w:rsidR="008123A9" w:rsidRPr="008123A9" w:rsidRDefault="008123A9" w:rsidP="008123A9">
      <w:pPr>
        <w:pStyle w:val="Soalan"/>
        <w:numPr>
          <w:ilvl w:val="0"/>
          <w:numId w:val="43"/>
        </w:numPr>
        <w:rPr>
          <w:rFonts w:eastAsiaTheme="minorHAnsi"/>
        </w:rPr>
      </w:pPr>
      <w:r w:rsidRPr="008123A9">
        <w:rPr>
          <w:rFonts w:eastAsiaTheme="minorHAnsi"/>
        </w:rPr>
        <w:t>Given a plain text “HID</w:t>
      </w:r>
      <w:r w:rsidR="005110A1">
        <w:rPr>
          <w:rFonts w:eastAsiaTheme="minorHAnsi"/>
        </w:rPr>
        <w:t>D</w:t>
      </w:r>
      <w:r w:rsidRPr="008123A9">
        <w:rPr>
          <w:rFonts w:eastAsiaTheme="minorHAnsi"/>
        </w:rPr>
        <w:t>E</w:t>
      </w:r>
      <w:r w:rsidR="005110A1">
        <w:rPr>
          <w:rFonts w:eastAsiaTheme="minorHAnsi"/>
        </w:rPr>
        <w:t>N</w:t>
      </w:r>
      <w:r w:rsidRPr="008123A9">
        <w:rPr>
          <w:rFonts w:eastAsiaTheme="minorHAnsi"/>
        </w:rPr>
        <w:t xml:space="preserve">”. </w:t>
      </w:r>
      <w:r>
        <w:t xml:space="preserve">Encrypt the message using RSA algorithm with </w:t>
      </w:r>
      <w:r w:rsidRPr="008123A9">
        <w:rPr>
          <w:b/>
          <w:bCs/>
        </w:rPr>
        <w:t>p=5</w:t>
      </w:r>
      <w:r>
        <w:t xml:space="preserve">, </w:t>
      </w:r>
      <w:r w:rsidRPr="008123A9">
        <w:rPr>
          <w:b/>
          <w:bCs/>
        </w:rPr>
        <w:t>q=7</w:t>
      </w:r>
      <w:r>
        <w:t xml:space="preserve"> and public key </w:t>
      </w:r>
      <w:r w:rsidRPr="008123A9">
        <w:rPr>
          <w:b/>
          <w:bCs/>
        </w:rPr>
        <w:t>e=5</w:t>
      </w:r>
      <w:r>
        <w:t xml:space="preserve">. Do the works for each alphabet. </w:t>
      </w:r>
    </w:p>
    <w:p w14:paraId="511829D8" w14:textId="2877104C" w:rsidR="00EF4DAB" w:rsidRDefault="008123A9" w:rsidP="00A97E11">
      <w:pPr>
        <w:pStyle w:val="Soalan"/>
        <w:numPr>
          <w:ilvl w:val="0"/>
          <w:numId w:val="0"/>
        </w:numPr>
        <w:ind w:left="360"/>
        <w:jc w:val="right"/>
        <w:rPr>
          <w:rFonts w:eastAsiaTheme="minorHAnsi"/>
          <w:b/>
          <w:bCs/>
        </w:rPr>
      </w:pPr>
      <w:r w:rsidRPr="008123A9">
        <w:rPr>
          <w:rFonts w:eastAsiaTheme="minorHAnsi"/>
          <w:b/>
          <w:bCs/>
        </w:rPr>
        <w:t>[10 Marks]</w:t>
      </w:r>
    </w:p>
    <w:p w14:paraId="2868BB1D" w14:textId="77777777" w:rsidR="001E4BDD" w:rsidRDefault="001E4BDD" w:rsidP="001E4BDD">
      <w:pPr>
        <w:pStyle w:val="Soalan"/>
        <w:numPr>
          <w:ilvl w:val="0"/>
          <w:numId w:val="0"/>
        </w:numPr>
        <w:ind w:left="1021" w:hanging="1021"/>
        <w:rPr>
          <w:rFonts w:eastAsiaTheme="minorHAnsi"/>
          <w:b/>
          <w:bCs/>
        </w:rPr>
      </w:pPr>
    </w:p>
    <w:p w14:paraId="7A5C13A0" w14:textId="77777777" w:rsidR="001E4BDD" w:rsidRDefault="001E4BDD" w:rsidP="001E4BDD">
      <w:pPr>
        <w:pStyle w:val="Soalan"/>
        <w:numPr>
          <w:ilvl w:val="0"/>
          <w:numId w:val="0"/>
        </w:numPr>
        <w:ind w:left="1021" w:hanging="1021"/>
        <w:rPr>
          <w:rFonts w:eastAsiaTheme="minorHAnsi"/>
          <w:b/>
          <w:bCs/>
        </w:rPr>
      </w:pPr>
    </w:p>
    <w:p w14:paraId="06E0E522" w14:textId="7CC2FD6C" w:rsidR="001E4BDD" w:rsidRPr="00985648" w:rsidRDefault="001E4BDD" w:rsidP="001E4BDD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>n=p×q=5×7=35</m:t>
          </m:r>
          <m:r>
            <m:rPr>
              <m:sty m:val="p"/>
            </m:rPr>
            <w:rPr>
              <w:rFonts w:ascii="Cambria Math" w:eastAsiaTheme="minorHAnsi" w:hAnsi="Cambria Math"/>
            </w:rPr>
            <w:br/>
          </m:r>
        </m:oMath>
        <m:oMath>
          <m:r>
            <w:rPr>
              <w:rFonts w:ascii="Cambria Math" w:eastAsiaTheme="minorHAnsi" w:hAnsi="Cambria Math"/>
            </w:rPr>
            <m:t>ϕ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n</m:t>
              </m:r>
            </m:e>
          </m:d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p-1</m:t>
              </m:r>
            </m:e>
          </m:d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q-1</m:t>
              </m:r>
            </m:e>
          </m:d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5-1</m:t>
              </m:r>
            </m:e>
          </m:d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7-1</m:t>
              </m:r>
            </m:e>
          </m:d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=24</m:t>
          </m:r>
        </m:oMath>
      </m:oMathPara>
    </w:p>
    <w:p w14:paraId="7EF3AB51" w14:textId="675A8CAA" w:rsidR="00961AC6" w:rsidRPr="00577948" w:rsidRDefault="00000000" w:rsidP="001E4BDD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k=n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1+kϕ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207EBC96" w14:textId="7A197B38" w:rsidR="00577948" w:rsidRPr="00985648" w:rsidRDefault="00577948" w:rsidP="00577948">
      <w:pPr>
        <w:pStyle w:val="Soalan"/>
        <w:numPr>
          <w:ilvl w:val="0"/>
          <w:numId w:val="0"/>
        </w:numPr>
        <w:rPr>
          <w:rFonts w:eastAsiaTheme="minorEastAsia"/>
        </w:rPr>
      </w:pPr>
    </w:p>
    <w:p w14:paraId="29E3E1E5" w14:textId="6DA8283E" w:rsidR="00961AC6" w:rsidRDefault="00000000" w:rsidP="001E4BDD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=fraction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=5 not a fraction </m:t>
          </m:r>
          <m:r>
            <m:rPr>
              <m:sty m:val="bi"/>
            </m:rPr>
            <w:rPr>
              <w:rFonts w:ascii="Cambria Math" w:eastAsiaTheme="minorEastAsia" w:hAnsi="Cambria Math"/>
            </w:rPr>
            <m:t>STOP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61AC6">
        <w:rPr>
          <w:rFonts w:eastAsiaTheme="minorEastAsia"/>
        </w:rPr>
        <w:t>so, d=5</w:t>
      </w:r>
    </w:p>
    <w:p w14:paraId="38F1B081" w14:textId="332FB29F" w:rsidR="00961AC6" w:rsidRDefault="00961AC6" w:rsidP="00961AC6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  <w:r>
        <w:rPr>
          <w:rFonts w:eastAsiaTheme="minorEastAsia"/>
        </w:rPr>
        <w:t xml:space="preserve">Use public key to encrypt the message usin g formula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mod n</m:t>
        </m:r>
      </m:oMath>
    </w:p>
    <w:tbl>
      <w:tblPr>
        <w:tblStyle w:val="TableGrid"/>
        <w:tblW w:w="0" w:type="auto"/>
        <w:tblInd w:w="1021" w:type="dxa"/>
        <w:tblLook w:val="04A0" w:firstRow="1" w:lastRow="0" w:firstColumn="1" w:lastColumn="0" w:noHBand="0" w:noVBand="1"/>
      </w:tblPr>
      <w:tblGrid>
        <w:gridCol w:w="1393"/>
        <w:gridCol w:w="1109"/>
        <w:gridCol w:w="1080"/>
        <w:gridCol w:w="1115"/>
        <w:gridCol w:w="1115"/>
        <w:gridCol w:w="1101"/>
        <w:gridCol w:w="1082"/>
      </w:tblGrid>
      <w:tr w:rsidR="002B445A" w14:paraId="78C75D33" w14:textId="522DECD7" w:rsidTr="00EE1C0F">
        <w:tc>
          <w:tcPr>
            <w:tcW w:w="1108" w:type="dxa"/>
          </w:tcPr>
          <w:p w14:paraId="26254C42" w14:textId="1516F5CF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P:</w:t>
            </w:r>
          </w:p>
        </w:tc>
        <w:tc>
          <w:tcPr>
            <w:tcW w:w="1159" w:type="dxa"/>
          </w:tcPr>
          <w:p w14:paraId="7FEB370C" w14:textId="56E074BC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131" w:type="dxa"/>
          </w:tcPr>
          <w:p w14:paraId="7DABB49A" w14:textId="7BEB3D50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1160" w:type="dxa"/>
          </w:tcPr>
          <w:p w14:paraId="3F3C71DB" w14:textId="0A9C3148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160" w:type="dxa"/>
          </w:tcPr>
          <w:p w14:paraId="0CE8A66B" w14:textId="251B5D84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152" w:type="dxa"/>
          </w:tcPr>
          <w:p w14:paraId="544511C4" w14:textId="25DF59EF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1125" w:type="dxa"/>
          </w:tcPr>
          <w:p w14:paraId="46E3D583" w14:textId="2D82E187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EE1C0F" w14:paraId="04690623" w14:textId="77777777" w:rsidTr="00EE1C0F">
        <w:tc>
          <w:tcPr>
            <w:tcW w:w="1108" w:type="dxa"/>
          </w:tcPr>
          <w:p w14:paraId="2B7FC25F" w14:textId="06C266F5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M:</w:t>
            </w:r>
          </w:p>
        </w:tc>
        <w:tc>
          <w:tcPr>
            <w:tcW w:w="1159" w:type="dxa"/>
          </w:tcPr>
          <w:p w14:paraId="5F5092D2" w14:textId="186B0ABF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31" w:type="dxa"/>
          </w:tcPr>
          <w:p w14:paraId="311D7A1A" w14:textId="5D880768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60" w:type="dxa"/>
          </w:tcPr>
          <w:p w14:paraId="52E1FBEE" w14:textId="469103F3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60" w:type="dxa"/>
          </w:tcPr>
          <w:p w14:paraId="428AB40D" w14:textId="4451574C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52" w:type="dxa"/>
          </w:tcPr>
          <w:p w14:paraId="5E2A215A" w14:textId="7F8EC62A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5" w:type="dxa"/>
          </w:tcPr>
          <w:p w14:paraId="114E503E" w14:textId="147978FF" w:rsidR="00EE1C0F" w:rsidRDefault="00EE1C0F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EE1C0F" w14:paraId="7267124C" w14:textId="77777777" w:rsidTr="00EE1C0F">
        <w:tc>
          <w:tcPr>
            <w:tcW w:w="1108" w:type="dxa"/>
          </w:tcPr>
          <w:p w14:paraId="47221378" w14:textId="77777777" w:rsidR="00EE1C0F" w:rsidRPr="002B445A" w:rsidRDefault="0000000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  <w:noProof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 35:</m:t>
                </m:r>
              </m:oMath>
            </m:oMathPara>
          </w:p>
          <w:p w14:paraId="48C62D1C" w14:textId="5936666C" w:rsidR="002B445A" w:rsidRPr="002B445A" w:rsidRDefault="0000000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  <w:noProof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 w:val="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 w:val="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 w:val="0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/>
                    <w:noProof w:val="0"/>
                  </w:rPr>
                  <m:t>mod n</m:t>
                </m:r>
              </m:oMath>
            </m:oMathPara>
          </w:p>
        </w:tc>
        <w:tc>
          <w:tcPr>
            <w:tcW w:w="1159" w:type="dxa"/>
          </w:tcPr>
          <w:p w14:paraId="75BD7A24" w14:textId="332A4F53" w:rsidR="00EE1C0F" w:rsidRDefault="000A528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31" w:type="dxa"/>
          </w:tcPr>
          <w:p w14:paraId="0103A84D" w14:textId="7931FC8A" w:rsidR="00EE1C0F" w:rsidRDefault="000A528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60" w:type="dxa"/>
          </w:tcPr>
          <w:p w14:paraId="045C30C6" w14:textId="07B73AF7" w:rsidR="00EE1C0F" w:rsidRDefault="000A528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1160" w:type="dxa"/>
          </w:tcPr>
          <w:p w14:paraId="5FC7C225" w14:textId="75E8FFD9" w:rsidR="00EE1C0F" w:rsidRDefault="000A528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1152" w:type="dxa"/>
          </w:tcPr>
          <w:p w14:paraId="0D6FDCD8" w14:textId="06AC22B8" w:rsidR="00EE1C0F" w:rsidRDefault="000A528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25" w:type="dxa"/>
          </w:tcPr>
          <w:p w14:paraId="17780511" w14:textId="22BE42B5" w:rsidR="00EE1C0F" w:rsidRDefault="000A5280" w:rsidP="001E4BDD">
            <w:pPr>
              <w:pStyle w:val="Soalan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</w:tbl>
    <w:p w14:paraId="6268EA71" w14:textId="55F9263E" w:rsidR="001E4BDD" w:rsidRDefault="00961AC6" w:rsidP="00B17F3E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  <w:r w:rsidRPr="00961AC6">
        <w:rPr>
          <w:rFonts w:eastAsiaTheme="minorEastAsia"/>
        </w:rPr>
        <w:t>Ciphertext=</w:t>
      </w:r>
      <w:r w:rsidR="00086A44" w:rsidRPr="00086A44">
        <w:rPr>
          <w:rFonts w:eastAsiaTheme="minorEastAsia"/>
        </w:rPr>
        <w:t>7</w:t>
      </w:r>
      <w:r w:rsidR="00086A44">
        <w:rPr>
          <w:rFonts w:eastAsiaTheme="minorEastAsia"/>
        </w:rPr>
        <w:t xml:space="preserve">, </w:t>
      </w:r>
      <w:r w:rsidR="00086A44" w:rsidRPr="00086A44">
        <w:rPr>
          <w:rFonts w:eastAsiaTheme="minorEastAsia"/>
        </w:rPr>
        <w:t>8</w:t>
      </w:r>
      <w:r w:rsidR="00086A44">
        <w:rPr>
          <w:rFonts w:eastAsiaTheme="minorEastAsia"/>
        </w:rPr>
        <w:t xml:space="preserve">, </w:t>
      </w:r>
      <w:r w:rsidR="00086A44" w:rsidRPr="00086A44">
        <w:rPr>
          <w:rFonts w:eastAsiaTheme="minorEastAsia"/>
        </w:rPr>
        <w:t>33</w:t>
      </w:r>
      <w:r w:rsidR="00086A44">
        <w:rPr>
          <w:rFonts w:eastAsiaTheme="minorEastAsia"/>
        </w:rPr>
        <w:t xml:space="preserve">, </w:t>
      </w:r>
      <w:r w:rsidR="00086A44" w:rsidRPr="00086A44">
        <w:rPr>
          <w:rFonts w:eastAsiaTheme="minorEastAsia"/>
        </w:rPr>
        <w:t>33</w:t>
      </w:r>
      <w:r w:rsidR="00086A44">
        <w:rPr>
          <w:rFonts w:eastAsiaTheme="minorEastAsia"/>
        </w:rPr>
        <w:t xml:space="preserve">, </w:t>
      </w:r>
      <w:r w:rsidR="00086A44" w:rsidRPr="00086A44">
        <w:rPr>
          <w:rFonts w:eastAsiaTheme="minorEastAsia"/>
        </w:rPr>
        <w:t>9</w:t>
      </w:r>
      <w:r w:rsidR="00086A44">
        <w:rPr>
          <w:rFonts w:eastAsiaTheme="minorEastAsia"/>
        </w:rPr>
        <w:t xml:space="preserve">, </w:t>
      </w:r>
      <w:r w:rsidR="00086A44" w:rsidRPr="00086A44">
        <w:rPr>
          <w:rFonts w:eastAsiaTheme="minorEastAsia"/>
        </w:rPr>
        <w:t>13</w:t>
      </w:r>
    </w:p>
    <w:p w14:paraId="183B500E" w14:textId="444EB0C1" w:rsidR="00985648" w:rsidRDefault="00985648" w:rsidP="00985648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  <w:r>
        <w:rPr>
          <w:rFonts w:eastAsiaTheme="minorEastAsia"/>
        </w:rPr>
        <w:t xml:space="preserve">Decrypt: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mod n</m:t>
        </m:r>
      </m:oMath>
    </w:p>
    <w:p w14:paraId="48A3F6DD" w14:textId="77777777" w:rsidR="00086A44" w:rsidRDefault="00086A44" w:rsidP="00B17F3E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</w:p>
    <w:p w14:paraId="6DC95177" w14:textId="77777777" w:rsidR="00086A44" w:rsidRPr="00B17F3E" w:rsidRDefault="00086A44" w:rsidP="00B17F3E">
      <w:pPr>
        <w:pStyle w:val="Soalan"/>
        <w:numPr>
          <w:ilvl w:val="0"/>
          <w:numId w:val="0"/>
        </w:numPr>
        <w:ind w:left="1021" w:hanging="1021"/>
        <w:rPr>
          <w:rFonts w:eastAsiaTheme="minorEastAsia"/>
        </w:rPr>
      </w:pPr>
    </w:p>
    <w:sectPr w:rsidR="00086A44" w:rsidRPr="00B17F3E" w:rsidSect="00FE7BEE">
      <w:headerReference w:type="default" r:id="rId9"/>
      <w:footerReference w:type="default" r:id="rId10"/>
      <w:pgSz w:w="11906" w:h="16838"/>
      <w:pgMar w:top="1440" w:right="1440" w:bottom="1440" w:left="1440" w:header="100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E11EC" w14:textId="77777777" w:rsidR="00C444C6" w:rsidRDefault="00C444C6" w:rsidP="007D3ACC">
      <w:r>
        <w:separator/>
      </w:r>
    </w:p>
  </w:endnote>
  <w:endnote w:type="continuationSeparator" w:id="0">
    <w:p w14:paraId="726C324D" w14:textId="77777777" w:rsidR="00C444C6" w:rsidRDefault="00C444C6" w:rsidP="007D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9681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FFC77" w14:textId="77777777" w:rsidR="00ED7657" w:rsidRDefault="00ED76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554FF" w14:textId="77777777" w:rsidR="00ED7657" w:rsidRDefault="00ED7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6D030" w14:textId="77777777" w:rsidR="00C444C6" w:rsidRDefault="00C444C6" w:rsidP="007D3ACC">
      <w:r>
        <w:separator/>
      </w:r>
    </w:p>
  </w:footnote>
  <w:footnote w:type="continuationSeparator" w:id="0">
    <w:p w14:paraId="7D5B0AED" w14:textId="77777777" w:rsidR="00C444C6" w:rsidRDefault="00C444C6" w:rsidP="007D3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CAC3" w14:textId="6065916D" w:rsidR="00ED7657" w:rsidRPr="00B44A25" w:rsidRDefault="00ED7657" w:rsidP="004E52BC">
    <w:pPr>
      <w:pStyle w:val="Header"/>
      <w:tabs>
        <w:tab w:val="clear" w:pos="8640"/>
        <w:tab w:val="right" w:pos="9000"/>
      </w:tabs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9DA"/>
    <w:multiLevelType w:val="hybridMultilevel"/>
    <w:tmpl w:val="A0F671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2544C"/>
    <w:multiLevelType w:val="hybridMultilevel"/>
    <w:tmpl w:val="F474AD0C"/>
    <w:lvl w:ilvl="0" w:tplc="55B21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0605C"/>
    <w:multiLevelType w:val="hybridMultilevel"/>
    <w:tmpl w:val="03146DF2"/>
    <w:lvl w:ilvl="0" w:tplc="6D282E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B14D948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91F7C"/>
    <w:multiLevelType w:val="hybridMultilevel"/>
    <w:tmpl w:val="5A18D91C"/>
    <w:lvl w:ilvl="0" w:tplc="E2F4500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</w:rPr>
    </w:lvl>
    <w:lvl w:ilvl="1" w:tplc="F6BC42B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866440"/>
    <w:multiLevelType w:val="hybridMultilevel"/>
    <w:tmpl w:val="82B6240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</w:rPr>
    </w:lvl>
    <w:lvl w:ilvl="1" w:tplc="FFFFFFFF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74E28"/>
    <w:multiLevelType w:val="hybridMultilevel"/>
    <w:tmpl w:val="C750F8FC"/>
    <w:lvl w:ilvl="0" w:tplc="9B3CC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F7256"/>
    <w:multiLevelType w:val="hybridMultilevel"/>
    <w:tmpl w:val="38CC7B3E"/>
    <w:lvl w:ilvl="0" w:tplc="078CE31C">
      <w:start w:val="1"/>
      <w:numFmt w:val="lowerRoman"/>
      <w:lvlText w:val="%1)"/>
      <w:lvlJc w:val="left"/>
      <w:pPr>
        <w:ind w:left="180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6614E8"/>
    <w:multiLevelType w:val="multilevel"/>
    <w:tmpl w:val="B2784562"/>
    <w:lvl w:ilvl="0">
      <w:start w:val="1"/>
      <w:numFmt w:val="lowerLetter"/>
      <w:pStyle w:val="Soalan"/>
      <w:lvlText w:val="(%1)"/>
      <w:lvlJc w:val="left"/>
      <w:pPr>
        <w:ind w:left="1021" w:hanging="102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Roman"/>
      <w:pStyle w:val="soalananak"/>
      <w:lvlText w:val="%2)"/>
      <w:lvlJc w:val="left"/>
      <w:pPr>
        <w:ind w:left="1871" w:hanging="680"/>
      </w:pPr>
      <w:rPr>
        <w:rFonts w:ascii="Times New Roman" w:hAnsi="Times New Roman" w:hint="default"/>
        <w:b w:val="0"/>
        <w:strike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FEC4741"/>
    <w:multiLevelType w:val="hybridMultilevel"/>
    <w:tmpl w:val="C82E2850"/>
    <w:lvl w:ilvl="0" w:tplc="7D34D81C">
      <w:start w:val="192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844F2"/>
    <w:multiLevelType w:val="hybridMultilevel"/>
    <w:tmpl w:val="39F860A8"/>
    <w:lvl w:ilvl="0" w:tplc="0AA48B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17B90"/>
    <w:multiLevelType w:val="multilevel"/>
    <w:tmpl w:val="4E72D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24DAF"/>
    <w:multiLevelType w:val="hybridMultilevel"/>
    <w:tmpl w:val="C8980B8E"/>
    <w:lvl w:ilvl="0" w:tplc="E2F4500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</w:rPr>
    </w:lvl>
    <w:lvl w:ilvl="1" w:tplc="0994F05E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4F218A"/>
    <w:multiLevelType w:val="multilevel"/>
    <w:tmpl w:val="EA6A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4AAF"/>
    <w:multiLevelType w:val="hybridMultilevel"/>
    <w:tmpl w:val="5652D852"/>
    <w:lvl w:ilvl="0" w:tplc="6E02B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1E7791"/>
    <w:multiLevelType w:val="hybridMultilevel"/>
    <w:tmpl w:val="57DE7596"/>
    <w:lvl w:ilvl="0" w:tplc="879CF07C">
      <w:start w:val="1"/>
      <w:numFmt w:val="decimal"/>
      <w:pStyle w:val="ListIntruc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0427"/>
    <w:multiLevelType w:val="hybridMultilevel"/>
    <w:tmpl w:val="F2D2F6F6"/>
    <w:lvl w:ilvl="0" w:tplc="50646E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D56AA"/>
    <w:multiLevelType w:val="hybridMultilevel"/>
    <w:tmpl w:val="CBDE8DAA"/>
    <w:lvl w:ilvl="0" w:tplc="278EF456">
      <w:start w:val="1"/>
      <w:numFmt w:val="lowerLetter"/>
      <w:lvlText w:val="(%1)"/>
      <w:lvlJc w:val="left"/>
      <w:pPr>
        <w:ind w:left="420" w:hanging="360"/>
      </w:pPr>
      <w:rPr>
        <w:rFonts w:hint="default"/>
        <w:color w:val="000000"/>
      </w:rPr>
    </w:lvl>
    <w:lvl w:ilvl="1" w:tplc="0409000F">
      <w:start w:val="1"/>
      <w:numFmt w:val="decimal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8FB79EF"/>
    <w:multiLevelType w:val="multilevel"/>
    <w:tmpl w:val="FA344C22"/>
    <w:lvl w:ilvl="0">
      <w:start w:val="1"/>
      <w:numFmt w:val="lowerLetter"/>
      <w:lvlText w:val="(%1)"/>
      <w:lvlJc w:val="left"/>
      <w:pPr>
        <w:ind w:left="420" w:hanging="360"/>
      </w:pPr>
      <w:rPr>
        <w:b w:val="0"/>
        <w:bCs/>
        <w:color w:val="000000"/>
      </w:r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AA6798C"/>
    <w:multiLevelType w:val="hybridMultilevel"/>
    <w:tmpl w:val="B9CC7F30"/>
    <w:lvl w:ilvl="0" w:tplc="A196AA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6176B"/>
    <w:multiLevelType w:val="multilevel"/>
    <w:tmpl w:val="1368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14B1D"/>
    <w:multiLevelType w:val="hybridMultilevel"/>
    <w:tmpl w:val="D758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7C15B7"/>
    <w:multiLevelType w:val="hybridMultilevel"/>
    <w:tmpl w:val="585A03F2"/>
    <w:lvl w:ilvl="0" w:tplc="DF04563A">
      <w:start w:val="1"/>
      <w:numFmt w:val="decimal"/>
      <w:lvlText w:val="%1.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2" w15:restartNumberingAfterBreak="0">
    <w:nsid w:val="56DC03E8"/>
    <w:multiLevelType w:val="hybridMultilevel"/>
    <w:tmpl w:val="F59E388C"/>
    <w:lvl w:ilvl="0" w:tplc="5D84F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2900E4"/>
    <w:multiLevelType w:val="multilevel"/>
    <w:tmpl w:val="B242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34820"/>
    <w:multiLevelType w:val="hybridMultilevel"/>
    <w:tmpl w:val="75D4B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7407B"/>
    <w:multiLevelType w:val="hybridMultilevel"/>
    <w:tmpl w:val="304053AA"/>
    <w:lvl w:ilvl="0" w:tplc="FAA0616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</w:rPr>
    </w:lvl>
    <w:lvl w:ilvl="1" w:tplc="0994F05E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F052F5"/>
    <w:multiLevelType w:val="hybridMultilevel"/>
    <w:tmpl w:val="AB9C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44225"/>
    <w:multiLevelType w:val="hybridMultilevel"/>
    <w:tmpl w:val="B9CC7F30"/>
    <w:lvl w:ilvl="0" w:tplc="A196AA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D406C"/>
    <w:multiLevelType w:val="hybridMultilevel"/>
    <w:tmpl w:val="0B0C061E"/>
    <w:lvl w:ilvl="0" w:tplc="5EE61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19764F"/>
    <w:multiLevelType w:val="hybridMultilevel"/>
    <w:tmpl w:val="752C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7732B"/>
    <w:multiLevelType w:val="hybridMultilevel"/>
    <w:tmpl w:val="DD98A036"/>
    <w:lvl w:ilvl="0" w:tplc="C3B23D7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595C69"/>
    <w:multiLevelType w:val="hybridMultilevel"/>
    <w:tmpl w:val="8CB09F06"/>
    <w:lvl w:ilvl="0" w:tplc="9B14D948">
      <w:start w:val="1"/>
      <w:numFmt w:val="lowerRoman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32312"/>
    <w:multiLevelType w:val="hybridMultilevel"/>
    <w:tmpl w:val="2E58334E"/>
    <w:lvl w:ilvl="0" w:tplc="CA12C4E4">
      <w:start w:val="1"/>
      <w:numFmt w:val="bullet"/>
      <w:pStyle w:val="Schem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1A682B"/>
    <w:multiLevelType w:val="hybridMultilevel"/>
    <w:tmpl w:val="6E8682B2"/>
    <w:lvl w:ilvl="0" w:tplc="6D282E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B14D948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436246"/>
    <w:multiLevelType w:val="multilevel"/>
    <w:tmpl w:val="C56E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470BA5"/>
    <w:multiLevelType w:val="hybridMultilevel"/>
    <w:tmpl w:val="7D86EBDE"/>
    <w:lvl w:ilvl="0" w:tplc="8B3E6D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52216">
    <w:abstractNumId w:val="29"/>
  </w:num>
  <w:num w:numId="2" w16cid:durableId="548685604">
    <w:abstractNumId w:val="26"/>
  </w:num>
  <w:num w:numId="3" w16cid:durableId="163282658">
    <w:abstractNumId w:val="3"/>
  </w:num>
  <w:num w:numId="4" w16cid:durableId="309792310">
    <w:abstractNumId w:val="5"/>
  </w:num>
  <w:num w:numId="5" w16cid:durableId="1983998794">
    <w:abstractNumId w:val="28"/>
  </w:num>
  <w:num w:numId="6" w16cid:durableId="1296641354">
    <w:abstractNumId w:val="22"/>
  </w:num>
  <w:num w:numId="7" w16cid:durableId="439879858">
    <w:abstractNumId w:val="1"/>
  </w:num>
  <w:num w:numId="8" w16cid:durableId="156725009">
    <w:abstractNumId w:val="13"/>
  </w:num>
  <w:num w:numId="9" w16cid:durableId="1539588832">
    <w:abstractNumId w:val="18"/>
  </w:num>
  <w:num w:numId="10" w16cid:durableId="154542081">
    <w:abstractNumId w:val="27"/>
  </w:num>
  <w:num w:numId="11" w16cid:durableId="1989243341">
    <w:abstractNumId w:val="4"/>
  </w:num>
  <w:num w:numId="12" w16cid:durableId="388917358">
    <w:abstractNumId w:val="12"/>
  </w:num>
  <w:num w:numId="13" w16cid:durableId="2040664305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1985354437">
    <w:abstractNumId w:val="14"/>
  </w:num>
  <w:num w:numId="15" w16cid:durableId="1777485571">
    <w:abstractNumId w:val="32"/>
  </w:num>
  <w:num w:numId="16" w16cid:durableId="1897009235">
    <w:abstractNumId w:val="7"/>
  </w:num>
  <w:num w:numId="17" w16cid:durableId="1931809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92773338">
    <w:abstractNumId w:val="30"/>
  </w:num>
  <w:num w:numId="19" w16cid:durableId="1052655090">
    <w:abstractNumId w:val="2"/>
  </w:num>
  <w:num w:numId="20" w16cid:durableId="2115661337">
    <w:abstractNumId w:val="33"/>
  </w:num>
  <w:num w:numId="21" w16cid:durableId="1952011232">
    <w:abstractNumId w:val="20"/>
  </w:num>
  <w:num w:numId="22" w16cid:durableId="1733386145">
    <w:abstractNumId w:val="21"/>
  </w:num>
  <w:num w:numId="23" w16cid:durableId="1195339559">
    <w:abstractNumId w:val="31"/>
  </w:num>
  <w:num w:numId="24" w16cid:durableId="1847400762">
    <w:abstractNumId w:val="14"/>
    <w:lvlOverride w:ilvl="0">
      <w:startOverride w:val="1"/>
    </w:lvlOverride>
  </w:num>
  <w:num w:numId="25" w16cid:durableId="1359231706">
    <w:abstractNumId w:val="15"/>
  </w:num>
  <w:num w:numId="26" w16cid:durableId="773018369">
    <w:abstractNumId w:val="8"/>
  </w:num>
  <w:num w:numId="27" w16cid:durableId="150753652">
    <w:abstractNumId w:val="11"/>
  </w:num>
  <w:num w:numId="28" w16cid:durableId="1587572013">
    <w:abstractNumId w:val="19"/>
  </w:num>
  <w:num w:numId="29" w16cid:durableId="1126898258">
    <w:abstractNumId w:val="23"/>
  </w:num>
  <w:num w:numId="30" w16cid:durableId="1539048163">
    <w:abstractNumId w:val="25"/>
  </w:num>
  <w:num w:numId="31" w16cid:durableId="1623069060">
    <w:abstractNumId w:val="25"/>
    <w:lvlOverride w:ilvl="0">
      <w:startOverride w:val="1"/>
    </w:lvlOverride>
  </w:num>
  <w:num w:numId="32" w16cid:durableId="2107336246">
    <w:abstractNumId w:val="25"/>
    <w:lvlOverride w:ilvl="0">
      <w:startOverride w:val="1"/>
    </w:lvlOverride>
  </w:num>
  <w:num w:numId="33" w16cid:durableId="1978874471">
    <w:abstractNumId w:val="3"/>
    <w:lvlOverride w:ilvl="0">
      <w:startOverride w:val="1"/>
    </w:lvlOverride>
  </w:num>
  <w:num w:numId="34" w16cid:durableId="1990666648">
    <w:abstractNumId w:val="3"/>
    <w:lvlOverride w:ilvl="0">
      <w:startOverride w:val="1"/>
    </w:lvlOverride>
  </w:num>
  <w:num w:numId="35" w16cid:durableId="144591843">
    <w:abstractNumId w:val="3"/>
    <w:lvlOverride w:ilvl="0">
      <w:startOverride w:val="1"/>
    </w:lvlOverride>
  </w:num>
  <w:num w:numId="36" w16cid:durableId="1640300987">
    <w:abstractNumId w:val="3"/>
    <w:lvlOverride w:ilvl="0">
      <w:startOverride w:val="1"/>
    </w:lvlOverride>
  </w:num>
  <w:num w:numId="37" w16cid:durableId="1065105656">
    <w:abstractNumId w:val="3"/>
    <w:lvlOverride w:ilvl="0">
      <w:startOverride w:val="1"/>
    </w:lvlOverride>
  </w:num>
  <w:num w:numId="38" w16cid:durableId="605113606">
    <w:abstractNumId w:val="3"/>
    <w:lvlOverride w:ilvl="0">
      <w:startOverride w:val="1"/>
    </w:lvlOverride>
  </w:num>
  <w:num w:numId="39" w16cid:durableId="986398218">
    <w:abstractNumId w:val="3"/>
    <w:lvlOverride w:ilvl="0">
      <w:startOverride w:val="1"/>
    </w:lvlOverride>
  </w:num>
  <w:num w:numId="40" w16cid:durableId="776945651">
    <w:abstractNumId w:val="6"/>
  </w:num>
  <w:num w:numId="41" w16cid:durableId="1354040133">
    <w:abstractNumId w:val="24"/>
  </w:num>
  <w:num w:numId="42" w16cid:durableId="11973524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2874911">
    <w:abstractNumId w:val="0"/>
  </w:num>
  <w:num w:numId="44" w16cid:durableId="17189648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43589270">
    <w:abstractNumId w:val="16"/>
  </w:num>
  <w:num w:numId="46" w16cid:durableId="1156844077">
    <w:abstractNumId w:val="9"/>
  </w:num>
  <w:num w:numId="47" w16cid:durableId="310863556">
    <w:abstractNumId w:val="34"/>
  </w:num>
  <w:num w:numId="48" w16cid:durableId="1299333719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04"/>
    <w:rsid w:val="00013CA9"/>
    <w:rsid w:val="00034E57"/>
    <w:rsid w:val="00054E53"/>
    <w:rsid w:val="00086A44"/>
    <w:rsid w:val="00094F52"/>
    <w:rsid w:val="0009509B"/>
    <w:rsid w:val="000954AF"/>
    <w:rsid w:val="000A5280"/>
    <w:rsid w:val="000B3510"/>
    <w:rsid w:val="000B4913"/>
    <w:rsid w:val="000C19ED"/>
    <w:rsid w:val="000C22B7"/>
    <w:rsid w:val="000C4F32"/>
    <w:rsid w:val="000C553F"/>
    <w:rsid w:val="000C5B33"/>
    <w:rsid w:val="000C629D"/>
    <w:rsid w:val="000C631D"/>
    <w:rsid w:val="000C7AAC"/>
    <w:rsid w:val="000D21D2"/>
    <w:rsid w:val="000D3463"/>
    <w:rsid w:val="000D4748"/>
    <w:rsid w:val="000D5950"/>
    <w:rsid w:val="000D7DFC"/>
    <w:rsid w:val="000E54CA"/>
    <w:rsid w:val="000E7A2D"/>
    <w:rsid w:val="00104EC4"/>
    <w:rsid w:val="00111EB7"/>
    <w:rsid w:val="001222A3"/>
    <w:rsid w:val="001347E7"/>
    <w:rsid w:val="001563F0"/>
    <w:rsid w:val="00167326"/>
    <w:rsid w:val="00167F17"/>
    <w:rsid w:val="00174999"/>
    <w:rsid w:val="00181467"/>
    <w:rsid w:val="0018414F"/>
    <w:rsid w:val="00186DCC"/>
    <w:rsid w:val="001A7C3D"/>
    <w:rsid w:val="001B7592"/>
    <w:rsid w:val="001C60E4"/>
    <w:rsid w:val="001E4BDD"/>
    <w:rsid w:val="001F31B2"/>
    <w:rsid w:val="001F533C"/>
    <w:rsid w:val="0020735E"/>
    <w:rsid w:val="00257BBA"/>
    <w:rsid w:val="002725EF"/>
    <w:rsid w:val="00273F75"/>
    <w:rsid w:val="0027584D"/>
    <w:rsid w:val="002915D5"/>
    <w:rsid w:val="00295E89"/>
    <w:rsid w:val="00297067"/>
    <w:rsid w:val="002972DB"/>
    <w:rsid w:val="002A5911"/>
    <w:rsid w:val="002A7BC4"/>
    <w:rsid w:val="002B445A"/>
    <w:rsid w:val="002C2BA4"/>
    <w:rsid w:val="002D177A"/>
    <w:rsid w:val="002D2EEF"/>
    <w:rsid w:val="002E0FB0"/>
    <w:rsid w:val="002F0E53"/>
    <w:rsid w:val="0032416F"/>
    <w:rsid w:val="003439EF"/>
    <w:rsid w:val="00345235"/>
    <w:rsid w:val="003502CF"/>
    <w:rsid w:val="003617C4"/>
    <w:rsid w:val="00391F8B"/>
    <w:rsid w:val="003E423C"/>
    <w:rsid w:val="003E6BBA"/>
    <w:rsid w:val="003F2410"/>
    <w:rsid w:val="003F70F5"/>
    <w:rsid w:val="00415C01"/>
    <w:rsid w:val="00416082"/>
    <w:rsid w:val="0042400C"/>
    <w:rsid w:val="00424E34"/>
    <w:rsid w:val="00430F56"/>
    <w:rsid w:val="0043402B"/>
    <w:rsid w:val="00457181"/>
    <w:rsid w:val="00457A83"/>
    <w:rsid w:val="00460988"/>
    <w:rsid w:val="004823DF"/>
    <w:rsid w:val="00482CB6"/>
    <w:rsid w:val="004862F6"/>
    <w:rsid w:val="00492D04"/>
    <w:rsid w:val="004A2754"/>
    <w:rsid w:val="004A315A"/>
    <w:rsid w:val="004A3FA8"/>
    <w:rsid w:val="004A78D5"/>
    <w:rsid w:val="004B5909"/>
    <w:rsid w:val="004B76B7"/>
    <w:rsid w:val="004C099F"/>
    <w:rsid w:val="004E52BC"/>
    <w:rsid w:val="004E5420"/>
    <w:rsid w:val="004F30DF"/>
    <w:rsid w:val="005110A1"/>
    <w:rsid w:val="00524B50"/>
    <w:rsid w:val="0053202B"/>
    <w:rsid w:val="00533910"/>
    <w:rsid w:val="005351C5"/>
    <w:rsid w:val="00550B63"/>
    <w:rsid w:val="00577948"/>
    <w:rsid w:val="005803B6"/>
    <w:rsid w:val="00586805"/>
    <w:rsid w:val="00591985"/>
    <w:rsid w:val="00597FBF"/>
    <w:rsid w:val="005C47D0"/>
    <w:rsid w:val="005E1524"/>
    <w:rsid w:val="005F73CD"/>
    <w:rsid w:val="006061C3"/>
    <w:rsid w:val="006069DC"/>
    <w:rsid w:val="00616A27"/>
    <w:rsid w:val="00622CD9"/>
    <w:rsid w:val="006402E1"/>
    <w:rsid w:val="00640557"/>
    <w:rsid w:val="0064090E"/>
    <w:rsid w:val="006434BA"/>
    <w:rsid w:val="006524FB"/>
    <w:rsid w:val="00653D74"/>
    <w:rsid w:val="006617AC"/>
    <w:rsid w:val="006A04B7"/>
    <w:rsid w:val="006A0D30"/>
    <w:rsid w:val="006B4DE5"/>
    <w:rsid w:val="006B648C"/>
    <w:rsid w:val="006B7302"/>
    <w:rsid w:val="006C78EC"/>
    <w:rsid w:val="006D448A"/>
    <w:rsid w:val="006E0132"/>
    <w:rsid w:val="006E2215"/>
    <w:rsid w:val="006E2D9D"/>
    <w:rsid w:val="006F4A08"/>
    <w:rsid w:val="006F6C0C"/>
    <w:rsid w:val="006F729C"/>
    <w:rsid w:val="00724D7A"/>
    <w:rsid w:val="00736537"/>
    <w:rsid w:val="0074710A"/>
    <w:rsid w:val="00747110"/>
    <w:rsid w:val="00747165"/>
    <w:rsid w:val="0076636F"/>
    <w:rsid w:val="00766BA5"/>
    <w:rsid w:val="00797248"/>
    <w:rsid w:val="007A74E5"/>
    <w:rsid w:val="007B36A9"/>
    <w:rsid w:val="007C1738"/>
    <w:rsid w:val="007D11A3"/>
    <w:rsid w:val="007D2D3C"/>
    <w:rsid w:val="007D2F1E"/>
    <w:rsid w:val="007D3704"/>
    <w:rsid w:val="007D3ACC"/>
    <w:rsid w:val="007E411E"/>
    <w:rsid w:val="007E59A9"/>
    <w:rsid w:val="007F1E46"/>
    <w:rsid w:val="00802E28"/>
    <w:rsid w:val="00806D24"/>
    <w:rsid w:val="008123A9"/>
    <w:rsid w:val="00812796"/>
    <w:rsid w:val="00821819"/>
    <w:rsid w:val="00823657"/>
    <w:rsid w:val="0082452C"/>
    <w:rsid w:val="00833F77"/>
    <w:rsid w:val="00841206"/>
    <w:rsid w:val="00844589"/>
    <w:rsid w:val="00845A14"/>
    <w:rsid w:val="008608CE"/>
    <w:rsid w:val="008713C4"/>
    <w:rsid w:val="00895F50"/>
    <w:rsid w:val="008A190C"/>
    <w:rsid w:val="008A1F79"/>
    <w:rsid w:val="008B37D7"/>
    <w:rsid w:val="008C5281"/>
    <w:rsid w:val="008C630C"/>
    <w:rsid w:val="008D2236"/>
    <w:rsid w:val="008E11D2"/>
    <w:rsid w:val="008F2C5D"/>
    <w:rsid w:val="008F4BFF"/>
    <w:rsid w:val="00900E00"/>
    <w:rsid w:val="00903F63"/>
    <w:rsid w:val="009549D5"/>
    <w:rsid w:val="00961AC6"/>
    <w:rsid w:val="00964E0F"/>
    <w:rsid w:val="00985648"/>
    <w:rsid w:val="009928B6"/>
    <w:rsid w:val="009A12EC"/>
    <w:rsid w:val="009B49E3"/>
    <w:rsid w:val="009B73B6"/>
    <w:rsid w:val="009D3FF1"/>
    <w:rsid w:val="009F005E"/>
    <w:rsid w:val="009F3193"/>
    <w:rsid w:val="00A268F8"/>
    <w:rsid w:val="00A5061E"/>
    <w:rsid w:val="00A67D8E"/>
    <w:rsid w:val="00A97E11"/>
    <w:rsid w:val="00AA5A29"/>
    <w:rsid w:val="00AB4735"/>
    <w:rsid w:val="00AB50E1"/>
    <w:rsid w:val="00AC3985"/>
    <w:rsid w:val="00AE767F"/>
    <w:rsid w:val="00AF6580"/>
    <w:rsid w:val="00AF7AC5"/>
    <w:rsid w:val="00B0208D"/>
    <w:rsid w:val="00B0365B"/>
    <w:rsid w:val="00B12BC6"/>
    <w:rsid w:val="00B13231"/>
    <w:rsid w:val="00B17F3E"/>
    <w:rsid w:val="00B26E79"/>
    <w:rsid w:val="00B44A25"/>
    <w:rsid w:val="00B51420"/>
    <w:rsid w:val="00B8660A"/>
    <w:rsid w:val="00B91278"/>
    <w:rsid w:val="00BB62D4"/>
    <w:rsid w:val="00BD51EF"/>
    <w:rsid w:val="00C056CD"/>
    <w:rsid w:val="00C2037D"/>
    <w:rsid w:val="00C234E0"/>
    <w:rsid w:val="00C444C6"/>
    <w:rsid w:val="00C46693"/>
    <w:rsid w:val="00C46CBC"/>
    <w:rsid w:val="00C512E6"/>
    <w:rsid w:val="00C54B23"/>
    <w:rsid w:val="00C7295C"/>
    <w:rsid w:val="00C85072"/>
    <w:rsid w:val="00C85341"/>
    <w:rsid w:val="00C9600E"/>
    <w:rsid w:val="00CA5534"/>
    <w:rsid w:val="00CA7C15"/>
    <w:rsid w:val="00CB1179"/>
    <w:rsid w:val="00CB7407"/>
    <w:rsid w:val="00CD31C6"/>
    <w:rsid w:val="00D128EC"/>
    <w:rsid w:val="00D214B4"/>
    <w:rsid w:val="00D546BB"/>
    <w:rsid w:val="00DA67B0"/>
    <w:rsid w:val="00DB1445"/>
    <w:rsid w:val="00DB1F40"/>
    <w:rsid w:val="00DC50A9"/>
    <w:rsid w:val="00DD1FA0"/>
    <w:rsid w:val="00DF2F44"/>
    <w:rsid w:val="00E0260D"/>
    <w:rsid w:val="00E06EF4"/>
    <w:rsid w:val="00E25C5C"/>
    <w:rsid w:val="00E3262B"/>
    <w:rsid w:val="00E32CA2"/>
    <w:rsid w:val="00E408A8"/>
    <w:rsid w:val="00E500EC"/>
    <w:rsid w:val="00E62A7A"/>
    <w:rsid w:val="00E63B58"/>
    <w:rsid w:val="00E87974"/>
    <w:rsid w:val="00EA2223"/>
    <w:rsid w:val="00EA50F3"/>
    <w:rsid w:val="00ED0A1C"/>
    <w:rsid w:val="00ED7657"/>
    <w:rsid w:val="00ED7968"/>
    <w:rsid w:val="00EE1C0F"/>
    <w:rsid w:val="00EE1F4B"/>
    <w:rsid w:val="00EF024B"/>
    <w:rsid w:val="00EF4DAB"/>
    <w:rsid w:val="00F039D4"/>
    <w:rsid w:val="00F37798"/>
    <w:rsid w:val="00F517E9"/>
    <w:rsid w:val="00F57210"/>
    <w:rsid w:val="00F6002C"/>
    <w:rsid w:val="00F60809"/>
    <w:rsid w:val="00F6146C"/>
    <w:rsid w:val="00F76D5A"/>
    <w:rsid w:val="00F835C7"/>
    <w:rsid w:val="00F84AAF"/>
    <w:rsid w:val="00F870F0"/>
    <w:rsid w:val="00F944F9"/>
    <w:rsid w:val="00F95EC4"/>
    <w:rsid w:val="00F97A74"/>
    <w:rsid w:val="00FA4A06"/>
    <w:rsid w:val="00FB1870"/>
    <w:rsid w:val="00FE0633"/>
    <w:rsid w:val="00FE46F9"/>
    <w:rsid w:val="00FE5D97"/>
    <w:rsid w:val="00FE7BEE"/>
    <w:rsid w:val="00FF186E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93B632"/>
  <w15:docId w15:val="{CDF7FCAC-693E-42AE-A92D-5AF6432D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D76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6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7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6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6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57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ED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D765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D7657"/>
    <w:pPr>
      <w:spacing w:after="200"/>
      <w:jc w:val="center"/>
    </w:pPr>
    <w:rPr>
      <w:b/>
      <w:iCs/>
      <w:color w:val="000000" w:themeColor="text1"/>
      <w:szCs w:val="18"/>
    </w:rPr>
  </w:style>
  <w:style w:type="character" w:styleId="Strong">
    <w:name w:val="Strong"/>
    <w:basedOn w:val="DefaultParagraphFont"/>
    <w:uiPriority w:val="22"/>
    <w:qFormat/>
    <w:rsid w:val="008F4B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7657"/>
    <w:pPr>
      <w:spacing w:before="100" w:beforeAutospacing="1" w:after="100" w:afterAutospacing="1"/>
    </w:pPr>
    <w:rPr>
      <w:lang w:val="en-MY" w:eastAsia="en-MY"/>
    </w:rPr>
  </w:style>
  <w:style w:type="paragraph" w:customStyle="1" w:styleId="Default">
    <w:name w:val="Default"/>
    <w:rsid w:val="008F4BFF"/>
    <w:pPr>
      <w:autoSpaceDE w:val="0"/>
      <w:autoSpaceDN w:val="0"/>
      <w:adjustRightInd w:val="0"/>
      <w:spacing w:after="0" w:line="240" w:lineRule="auto"/>
    </w:pPr>
    <w:rPr>
      <w:rFonts w:ascii="Avenir Next LT Pro" w:hAnsi="Avenir Next LT Pro" w:cs="Avenir Next LT Pro"/>
      <w:color w:val="000000"/>
      <w:sz w:val="24"/>
      <w:szCs w:val="24"/>
    </w:rPr>
  </w:style>
  <w:style w:type="paragraph" w:customStyle="1" w:styleId="ListIntruction">
    <w:name w:val="List Intruction"/>
    <w:basedOn w:val="Normal"/>
    <w:link w:val="ListIntructionChar"/>
    <w:qFormat/>
    <w:rsid w:val="00ED7657"/>
    <w:pPr>
      <w:numPr>
        <w:numId w:val="24"/>
      </w:numPr>
    </w:pPr>
    <w:rPr>
      <w:rFonts w:eastAsia="Calibri"/>
      <w:szCs w:val="22"/>
      <w:lang w:val="en-GB"/>
    </w:rPr>
  </w:style>
  <w:style w:type="character" w:customStyle="1" w:styleId="ListIntructionChar">
    <w:name w:val="List Intruction Char"/>
    <w:link w:val="ListIntruction"/>
    <w:rsid w:val="00ED7657"/>
    <w:rPr>
      <w:rFonts w:ascii="Times New Roman" w:eastAsia="Calibri" w:hAnsi="Times New Roman" w:cs="Times New Roman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ED76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657"/>
    <w:rPr>
      <w:color w:val="605E5C"/>
      <w:shd w:val="clear" w:color="auto" w:fill="E1DFDD"/>
    </w:rPr>
  </w:style>
  <w:style w:type="paragraph" w:customStyle="1" w:styleId="CaseStudy">
    <w:name w:val="Case Study"/>
    <w:basedOn w:val="Normal"/>
    <w:qFormat/>
    <w:rsid w:val="00ED7657"/>
    <w:pPr>
      <w:spacing w:line="360" w:lineRule="auto"/>
      <w:contextualSpacing/>
    </w:pPr>
    <w:rPr>
      <w:lang w:eastAsia="ja-JP"/>
    </w:rPr>
  </w:style>
  <w:style w:type="paragraph" w:customStyle="1" w:styleId="TableFinal">
    <w:name w:val="Table Final"/>
    <w:basedOn w:val="CaseStudy"/>
    <w:qFormat/>
    <w:rsid w:val="00ED7657"/>
  </w:style>
  <w:style w:type="paragraph" w:customStyle="1" w:styleId="marks">
    <w:name w:val="marks"/>
    <w:basedOn w:val="ListParagraph"/>
    <w:qFormat/>
    <w:rsid w:val="00ED7657"/>
    <w:pPr>
      <w:spacing w:line="360" w:lineRule="auto"/>
      <w:jc w:val="right"/>
    </w:pPr>
    <w:rPr>
      <w:b/>
      <w:bCs/>
      <w:color w:val="000000"/>
    </w:rPr>
  </w:style>
  <w:style w:type="paragraph" w:customStyle="1" w:styleId="Scheme">
    <w:name w:val="Scheme"/>
    <w:basedOn w:val="Normal"/>
    <w:qFormat/>
    <w:rsid w:val="00ED7657"/>
    <w:pPr>
      <w:numPr>
        <w:numId w:val="15"/>
      </w:numPr>
    </w:pPr>
    <w:rPr>
      <w:i/>
      <w:color w:val="FF0000"/>
    </w:rPr>
  </w:style>
  <w:style w:type="paragraph" w:customStyle="1" w:styleId="SchemeTitle">
    <w:name w:val="Scheme Title"/>
    <w:basedOn w:val="Scheme"/>
    <w:qFormat/>
    <w:rsid w:val="00ED7657"/>
    <w:pPr>
      <w:numPr>
        <w:numId w:val="0"/>
      </w:numPr>
      <w:ind w:left="720"/>
    </w:pPr>
    <w:rPr>
      <w:b/>
      <w:caps/>
    </w:rPr>
  </w:style>
  <w:style w:type="paragraph" w:customStyle="1" w:styleId="Soalan">
    <w:name w:val="Soalan"/>
    <w:basedOn w:val="Normal"/>
    <w:qFormat/>
    <w:rsid w:val="00ED7657"/>
    <w:pPr>
      <w:numPr>
        <w:numId w:val="17"/>
      </w:numPr>
      <w:spacing w:line="360" w:lineRule="auto"/>
      <w:contextualSpacing/>
    </w:pPr>
    <w:rPr>
      <w:noProof/>
    </w:rPr>
  </w:style>
  <w:style w:type="paragraph" w:customStyle="1" w:styleId="soalananak">
    <w:name w:val="soalan  anak"/>
    <w:basedOn w:val="Normal"/>
    <w:link w:val="soalananakChar"/>
    <w:qFormat/>
    <w:rsid w:val="00ED7657"/>
    <w:pPr>
      <w:numPr>
        <w:ilvl w:val="1"/>
        <w:numId w:val="17"/>
      </w:numPr>
      <w:spacing w:line="360" w:lineRule="auto"/>
      <w:contextualSpacing/>
    </w:pPr>
    <w:rPr>
      <w:noProof/>
    </w:rPr>
  </w:style>
  <w:style w:type="character" w:customStyle="1" w:styleId="soalananakChar">
    <w:name w:val="soalan  anak Char"/>
    <w:basedOn w:val="DefaultParagraphFont"/>
    <w:link w:val="soalananak"/>
    <w:rsid w:val="00ED7657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803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123A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D7D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0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3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5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2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8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15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7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0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5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9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98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99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40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77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16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32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OneDrive%20-%20ump.edu.my\03%20P&amp;P\Sem%201%2020232024\BCN3043\Assessment\Final\2nd%20draf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6CDF-979F-405F-8685-AE306005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217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BPA</dc:creator>
  <cp:lastModifiedBy>Mohammad Farid Hendianto</cp:lastModifiedBy>
  <cp:revision>21</cp:revision>
  <cp:lastPrinted>2019-10-21T13:03:00Z</cp:lastPrinted>
  <dcterms:created xsi:type="dcterms:W3CDTF">2024-11-12T00:17:00Z</dcterms:created>
  <dcterms:modified xsi:type="dcterms:W3CDTF">2024-11-16T01:14:00Z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e96b140947dbe86985abda25109c2b05b5e0a4d7daf977b34d937c28b6994576</vt:lpwstr>
  </property>
</Properties>
</file>